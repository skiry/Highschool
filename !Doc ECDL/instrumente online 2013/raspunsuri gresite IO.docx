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D6026" w:rsidRPr="000D6026" w:rsidTr="000D6026">
        <w:trPr>
          <w:trHeight w:val="525"/>
          <w:tblCellSpacing w:w="7" w:type="dxa"/>
        </w:trPr>
        <w:tc>
          <w:tcPr>
            <w:tcW w:w="0" w:type="auto"/>
            <w:hideMark/>
          </w:tcPr>
          <w:p w:rsidR="000D6026" w:rsidRPr="000D6026" w:rsidRDefault="000D6026" w:rsidP="000D6026">
            <w:pPr>
              <w:spacing w:before="100" w:beforeAutospacing="1" w:after="100" w:afterAutospacing="1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o-RO"/>
              </w:rPr>
            </w:pPr>
            <w:proofErr w:type="spellStart"/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o-RO"/>
              </w:rPr>
              <w:t>Intrebari</w:t>
            </w:r>
            <w:proofErr w:type="spellEnd"/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o-RO"/>
              </w:rPr>
              <w:t xml:space="preserve"> rezolvate incorect</w:t>
            </w:r>
          </w:p>
        </w:tc>
      </w:tr>
    </w:tbl>
    <w:p w:rsidR="000D6026" w:rsidRPr="000D6026" w:rsidRDefault="000D6026" w:rsidP="000D6026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5"/>
          <w:szCs w:val="15"/>
          <w:lang w:eastAsia="ro-RO"/>
        </w:rPr>
      </w:pPr>
    </w:p>
    <w:tbl>
      <w:tblPr>
        <w:tblW w:w="5000" w:type="pct"/>
        <w:tblCellSpacing w:w="7" w:type="dxa"/>
        <w:shd w:val="clear" w:color="auto" w:fill="DDDE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8"/>
        <w:gridCol w:w="4071"/>
        <w:gridCol w:w="923"/>
      </w:tblGrid>
      <w:tr w:rsidR="000D6026" w:rsidRPr="000D6026" w:rsidTr="000D6026">
        <w:trPr>
          <w:tblCellSpacing w:w="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Item Text</w:t>
            </w:r>
          </w:p>
        </w:tc>
        <w:tc>
          <w:tcPr>
            <w:tcW w:w="2250" w:type="pct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proofErr w:type="spellStart"/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Raspundeti</w:t>
            </w:r>
            <w:proofErr w:type="spellEnd"/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 xml:space="preserve"> feedback-ului</w:t>
            </w: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Rezultat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Navigarea pe Internet, Concept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 acea parte a adresei web care indica domeniul de cel mai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inalt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nivel (top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level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http</w:t>
                  </w:r>
                  <w:proofErr w:type="spellEnd"/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com</w:t>
                  </w:r>
                  <w:proofErr w:type="spellEnd"/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Care este scopul unui certificat digital?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Pentru a cripta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fisierele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ce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contin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istoricul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navigarii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pe Internet.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Pentru a stabili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acreditarile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unei companii cu care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desfasori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afaceri online.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Navigarea pe Internet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Utilizand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un instrument de traducere online, 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traduce textul in Franceza?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Nedefinit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To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: German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modifica pagina de start (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homepage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) cu cea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afisata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in cadrul browser-ului web?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Butonul Home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Tools</w:t>
                  </w:r>
                  <w:proofErr w:type="spellEnd"/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Meniul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Tools</w:t>
                  </w:r>
                  <w:proofErr w:type="spellEnd"/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copia textul selectat?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Pagina Web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Meniul Edit</w:t>
                  </w:r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Textul selectat,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right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click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Informații online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Comunicare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Care dintre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urmatoarele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ar cauza probleme la trimiterea unui e-mail?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Atasarea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unei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semnaturi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de e-mail.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Atasarea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unui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fisier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executabil.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ro-RO"/>
              </w:rPr>
              <w:t>Utilizarea poștei electronice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deschide mesajul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Confirmation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din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Inbox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Nedefinit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Mesajul selectat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salva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fisierul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atasat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Save</w:t>
                  </w:r>
                  <w:proofErr w:type="spellEnd"/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Actions</w:t>
                  </w:r>
                  <w:proofErr w:type="spellEnd"/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Butonul More</w:t>
                  </w:r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Fisierul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atasat</w:t>
                  </w:r>
                  <w:proofErr w:type="spellEnd"/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Tab-ul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File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obtine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asistenta in salvarea unui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atasament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Butonul Team E-mail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Help</w:t>
                  </w:r>
                  <w:proofErr w:type="spellEnd"/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Completati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semnatura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Private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utilizand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informatiile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de mai jos. 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br/>
              <w:t xml:space="preserve">Best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regards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, 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br/>
              <w:t xml:space="preserve">Jane Stewart 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br/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Semnatura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va fi introdusa NUMAI in e-mail-urile noi. </w:t>
            </w: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br/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si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trageti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optiunile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de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raspuns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in fereastra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Signatures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and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Stationery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pentru a indica noile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setari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3"/>
              <w:gridCol w:w="1400"/>
              <w:gridCol w:w="1233"/>
            </w:tblGrid>
            <w:tr w:rsidR="000D6026" w:rsidRPr="000D6026"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Imagine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165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Signature</w:t>
                  </w:r>
                  <w:proofErr w:type="spellEnd"/>
                </w:p>
              </w:tc>
              <w:tc>
                <w:tcPr>
                  <w:tcW w:w="165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Caseta de text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Signature</w:t>
                  </w:r>
                  <w:proofErr w:type="spellEnd"/>
                </w:p>
              </w:tc>
              <w:tc>
                <w:tcPr>
                  <w:tcW w:w="165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Caseta de text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Signature</w:t>
                  </w:r>
                  <w:proofErr w:type="spellEnd"/>
                </w:p>
              </w:tc>
            </w:tr>
            <w:tr w:rsidR="000D6026" w:rsidRPr="000D6026">
              <w:tc>
                <w:tcPr>
                  <w:tcW w:w="165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Private</w:t>
                  </w:r>
                </w:p>
              </w:tc>
              <w:tc>
                <w:tcPr>
                  <w:tcW w:w="165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Lista derulanta New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messages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: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activa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raspunsul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automat de tip Out of Office?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The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Send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/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Recieve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All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Folders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button</w:t>
                  </w:r>
                  <w:proofErr w:type="spellEnd"/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Tab-ul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File</w:t>
                  </w:r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cauta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un mesaj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dupa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un anumit subiect?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Filter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E-mail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Campul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Search</w:t>
                  </w:r>
                  <w:proofErr w:type="spellEnd"/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recupera mesajul din directorul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Junk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E-mail in directorul lui original?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Lista derulanta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Quick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Steps</w:t>
                  </w:r>
                  <w:proofErr w:type="spellEnd"/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Mesajul selectat</w:t>
                  </w:r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Junk</w:t>
                  </w:r>
                  <w:proofErr w:type="spellEnd"/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Butonul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Move</w:t>
                  </w:r>
                  <w:proofErr w:type="spellEnd"/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  <w:tr w:rsidR="000D6026" w:rsidRPr="000D6026" w:rsidTr="000D602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lastRenderedPageBreak/>
              <w:t xml:space="preserve">Unde ar trebui sa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executati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click pentru a accepta sau refuza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invitatia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la </w:t>
            </w:r>
            <w:proofErr w:type="spellStart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>intalnirea</w:t>
            </w:r>
            <w:proofErr w:type="spellEnd"/>
            <w:r w:rsidRPr="000D60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  <w:t xml:space="preserve"> selectata?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0D6026" w:rsidRPr="000D6026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Raspunsul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dumneavaostra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Raspuns</w:t>
                  </w:r>
                  <w:proofErr w:type="spellEnd"/>
                  <w:r w:rsidRPr="000D602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corect </w:t>
                  </w:r>
                </w:p>
              </w:tc>
            </w:tr>
            <w:tr w:rsidR="000D6026" w:rsidRPr="000D6026"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Nedefinit</w:t>
                  </w:r>
                </w:p>
              </w:tc>
              <w:tc>
                <w:tcPr>
                  <w:tcW w:w="2500" w:type="pct"/>
                  <w:hideMark/>
                </w:tcPr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Mesajul selectat</w:t>
                  </w:r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Meeting</w:t>
                  </w:r>
                </w:p>
                <w:p w:rsidR="000D6026" w:rsidRPr="000D6026" w:rsidRDefault="000D6026" w:rsidP="000D602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Calendar, date of </w:t>
                  </w:r>
                  <w:proofErr w:type="spellStart"/>
                  <w:r w:rsidRPr="000D602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meeting</w:t>
                  </w:r>
                  <w:proofErr w:type="spellEnd"/>
                </w:p>
              </w:tc>
            </w:tr>
          </w:tbl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r w:rsidRPr="000D6026">
              <w:rPr>
                <w:rFonts w:ascii="Verdana" w:eastAsia="Times New Roman" w:hAnsi="Verdana" w:cs="Times New Roman"/>
                <w:color w:val="D60000"/>
                <w:sz w:val="15"/>
                <w:szCs w:val="15"/>
                <w:lang w:eastAsia="ro-RO"/>
              </w:rPr>
              <w:t>Incorect</w:t>
            </w:r>
          </w:p>
        </w:tc>
      </w:tr>
    </w:tbl>
    <w:p w:rsidR="000D6026" w:rsidRPr="000D6026" w:rsidRDefault="000D6026" w:rsidP="000D6026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ro-RO"/>
        </w:rPr>
      </w:pPr>
    </w:p>
    <w:p w:rsidR="000D6026" w:rsidRPr="000D6026" w:rsidRDefault="00060ECC" w:rsidP="000D6026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ro-RO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eastAsia="ro-RO"/>
        </w:rPr>
        <w:pict>
          <v:rect id="_x0000_i1025" style="width:453.6pt;height:.75pt" o:hrstd="t" o:hrnoshade="t" o:hr="t" fillcolor="#cacaca" stroked="f"/>
        </w:pict>
      </w:r>
    </w:p>
    <w:tbl>
      <w:tblPr>
        <w:tblW w:w="5000" w:type="pct"/>
        <w:tblCellSpacing w:w="7" w:type="dxa"/>
        <w:shd w:val="clear" w:color="auto" w:fill="DDDE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8"/>
        <w:gridCol w:w="4071"/>
        <w:gridCol w:w="923"/>
      </w:tblGrid>
      <w:tr w:rsidR="001C33C6" w:rsidRPr="00135E44" w:rsidTr="000A4221">
        <w:trPr>
          <w:tblCellSpacing w:w="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Item Text</w:t>
            </w:r>
          </w:p>
        </w:tc>
        <w:tc>
          <w:tcPr>
            <w:tcW w:w="2250" w:type="pct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Raspundeti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 xml:space="preserve"> feedback-ului</w:t>
            </w: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Rezultat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Navigarea pe Internet, Concept</w:t>
            </w: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Navigarea pe Internet</w:t>
            </w: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tasta un nou URL?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Noul tab inactiv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Bara de adrese</w:t>
                  </w:r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Meniul File</w:t>
                  </w:r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crea un nou director de pagini preferate,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fara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 marca pagina curent deschisa ca si pagina preferata?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Meniul File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Click dreapta pe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Butonul,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Add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Informații online</w:t>
            </w: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urmatoarele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este un factor determinant al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credibilitatii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unui site web?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Numarul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mare de vizitatori.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Existenta unor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referinte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clare.</w:t>
                  </w:r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Comunicare</w:t>
            </w: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Care din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urmatoarele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reprezinta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 metoda ieftina pentru realizarea schimbului de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informatii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intre doua sau mai multe persoane?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E-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learning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E-mail</w:t>
                  </w:r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gridSpan w:val="3"/>
            <w:shd w:val="clear" w:color="auto" w:fill="F7F7F7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Utilizarea poștei electronice</w:t>
            </w: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urmatoarele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reprezinta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directorul implicit in care se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stocheaza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mesajele pana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cand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sunt trimise cu succes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catre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destinatar?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Sent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Items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Outbox</w:t>
                  </w:r>
                  <w:proofErr w:type="spellEnd"/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obtine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asistenta in salvarea unui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atasament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Butonul Team E-mail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Help</w:t>
                  </w:r>
                  <w:proofErr w:type="spellEnd"/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crea o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semnatura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de e-mail?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Mesajul selectat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File</w:t>
                  </w:r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afisa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 coloana cu data la care mesajele au fost primite?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Un mesaj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Antet coloana</w:t>
                  </w:r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recupera mesajul selectat in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Inbox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Comanda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Copy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Comanda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Move</w:t>
                  </w:r>
                  <w:proofErr w:type="spellEnd"/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recupera mesajul din directorul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Junk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E-mail in directorul lui original?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Nedefinit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Mesajul selectat</w:t>
                  </w:r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Junk</w:t>
                  </w:r>
                  <w:proofErr w:type="spellEnd"/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Move</w:t>
                  </w:r>
                  <w:proofErr w:type="spellEnd"/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executati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click pentru a crea o noua </w:t>
            </w:r>
            <w:proofErr w:type="spellStart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intalnire</w:t>
            </w:r>
            <w:proofErr w:type="spellEnd"/>
            <w:r w:rsidRPr="00135E44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in calendar?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933"/>
            </w:tblGrid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1C33C6" w:rsidRPr="00135E44" w:rsidTr="000A4221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Reply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with</w:t>
                  </w:r>
                  <w:proofErr w:type="spellEnd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 Meeting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 xml:space="preserve">Butonul New </w:t>
                  </w:r>
                  <w:proofErr w:type="spellStart"/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Items</w:t>
                  </w:r>
                  <w:proofErr w:type="spellEnd"/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Butonul Calendar</w:t>
                  </w:r>
                </w:p>
                <w:p w:rsidR="001C33C6" w:rsidRPr="00135E44" w:rsidRDefault="001C33C6" w:rsidP="000A42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</w:pPr>
                  <w:r w:rsidRPr="00135E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o-RO"/>
                    </w:rPr>
                    <w:t>Calendar</w:t>
                  </w:r>
                </w:p>
              </w:tc>
            </w:tr>
          </w:tbl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135E44"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  <w:t>Incorect</w:t>
            </w:r>
          </w:p>
        </w:tc>
      </w:tr>
      <w:tr w:rsidR="001C33C6" w:rsidRPr="00135E44" w:rsidTr="000A4221">
        <w:trPr>
          <w:tblCellSpacing w:w="7" w:type="dxa"/>
        </w:trPr>
        <w:tc>
          <w:tcPr>
            <w:tcW w:w="0" w:type="auto"/>
            <w:shd w:val="clear" w:color="auto" w:fill="FFFFFF"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</w:tcPr>
          <w:p w:rsidR="001C33C6" w:rsidRPr="00135E44" w:rsidRDefault="001C33C6" w:rsidP="000A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33C6" w:rsidRPr="00135E44" w:rsidRDefault="001C33C6" w:rsidP="000A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60000"/>
                <w:sz w:val="24"/>
                <w:szCs w:val="24"/>
                <w:lang w:eastAsia="ro-RO"/>
              </w:rPr>
            </w:pPr>
          </w:p>
        </w:tc>
      </w:tr>
    </w:tbl>
    <w:p w:rsidR="000D6026" w:rsidRDefault="000D6026" w:rsidP="000D6026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ro-RO"/>
        </w:rPr>
      </w:pPr>
    </w:p>
    <w:p w:rsidR="001C33C6" w:rsidRPr="000D6026" w:rsidRDefault="001C33C6" w:rsidP="000D6026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ro-RO"/>
        </w:rPr>
      </w:pPr>
    </w:p>
    <w:p w:rsidR="000D6026" w:rsidRPr="000D6026" w:rsidRDefault="000D6026" w:rsidP="000D60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o-RO"/>
        </w:rPr>
      </w:pPr>
      <w:r w:rsidRPr="000D6026">
        <w:rPr>
          <w:rFonts w:ascii="Arial" w:eastAsia="Times New Roman" w:hAnsi="Arial" w:cs="Arial"/>
          <w:vanish/>
          <w:sz w:val="16"/>
          <w:szCs w:val="16"/>
          <w:lang w:eastAsia="ro-RO"/>
        </w:rPr>
        <w:t>Partea superioară a formularului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D6026" w:rsidRPr="000D6026" w:rsidTr="000D602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DDDE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7"/>
              <w:gridCol w:w="4031"/>
              <w:gridCol w:w="914"/>
            </w:tblGrid>
            <w:tr w:rsidR="001C33C6" w:rsidRPr="00FC7F43" w:rsidTr="000A4221">
              <w:trPr>
                <w:tblCellSpacing w:w="7" w:type="dxa"/>
              </w:trPr>
              <w:tc>
                <w:tcPr>
                  <w:tcW w:w="2250" w:type="pct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Item Text</w:t>
                  </w:r>
                </w:p>
              </w:tc>
              <w:tc>
                <w:tcPr>
                  <w:tcW w:w="2250" w:type="pct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proofErr w:type="spellStart"/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Raspundeti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 xml:space="preserve"> feedback-ului</w:t>
                  </w:r>
                </w:p>
              </w:tc>
              <w:tc>
                <w:tcPr>
                  <w:tcW w:w="1050" w:type="dxa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Rezultat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7F7F7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Navigarea pe Internet, Concept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7F7F7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Navigarea pe Internet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Unde ar trebui sa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executati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click pentru 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sterge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toate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fisierele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temporare de Internet?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Comanda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Manage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Add-ons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Comanda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Delete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Browsing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History</w:t>
                        </w:r>
                        <w:proofErr w:type="spellEnd"/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Comanda Internet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Options</w:t>
                        </w:r>
                        <w:proofErr w:type="spellEnd"/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7F7F7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Informații online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Care dintre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urmatoarele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cautari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ar trebui utilizate pentru 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gasi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exact fraza de mai jos? </w:t>
                  </w: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br/>
                    <w:t xml:space="preserve">Liverpool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Art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Museum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&lt;Liverpool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Art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Museum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&gt;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"Liverpool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Art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Museum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"</w:t>
                        </w:r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Care dintre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urmatoarele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este un factor determinant al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credibilitatii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unui site web?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Numarul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mare de vizitatori.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Existenta unor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referinte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clare.</w:t>
                        </w:r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7F7F7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Comunicare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Ce este spam?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Mesaje electronice infectate cu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virusi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informatici.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Mesaje electronice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nesolictate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, trimise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catre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un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numar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foarte mare de destinatari.</w:t>
                        </w:r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7F7F7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ro-RO"/>
                    </w:rPr>
                    <w:t>Utilizarea poștei electronice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Unde ar trebui sa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executati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click pentru a minimiza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ribbon-ul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Nedefinit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Tab-ul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Home</w:t>
                        </w:r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Tab-ul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File</w:t>
                        </w:r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Tab-ul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Send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/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Receive</w:t>
                        </w:r>
                        <w:proofErr w:type="spellEnd"/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Tab-ul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Folder</w:t>
                        </w:r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lastRenderedPageBreak/>
                          <w:t>Tab-ul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View</w:t>
                        </w:r>
                        <w:proofErr w:type="spellEnd"/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Butonul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Ribbon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Display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Options</w:t>
                        </w:r>
                        <w:proofErr w:type="spellEnd"/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Butoane,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right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click</w:t>
                        </w:r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Butonul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Quick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Access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Toolbar</w:t>
                        </w:r>
                        <w:proofErr w:type="spellEnd"/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Butonul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Send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/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Receive</w:t>
                        </w:r>
                        <w:proofErr w:type="spellEnd"/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Butonul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Undo</w:t>
                        </w:r>
                        <w:proofErr w:type="spellEnd"/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lastRenderedPageBreak/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lastRenderedPageBreak/>
                    <w:t xml:space="preserve">Unde ar trebui sa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executati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click pentru a crea o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semnatura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de e-mail?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Butonul New E-mail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Tab-ul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File</w:t>
                        </w:r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Unde ar trebui sa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executati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click pentru 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cauta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un mesaj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dupa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un anumit subiect?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Antet coloana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Campul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Search</w:t>
                        </w:r>
                        <w:proofErr w:type="spellEnd"/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  <w:tr w:rsidR="001C33C6" w:rsidRPr="00FC7F43" w:rsidTr="000A422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Unde ar trebui sa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executati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click pentru a accepta sau refuza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invitatia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la </w:t>
                  </w:r>
                  <w:proofErr w:type="spellStart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>intalnirea</w:t>
                  </w:r>
                  <w:proofErr w:type="spellEnd"/>
                  <w:r w:rsidRPr="00FC7F4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  <w:t xml:space="preserve"> selectata?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8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4"/>
                    <w:gridCol w:w="1914"/>
                  </w:tblGrid>
                  <w:tr w:rsidR="001C33C6" w:rsidRPr="00FC7F43" w:rsidTr="000A4221"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Raspunsul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dumneavaostra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tcMar>
                          <w:top w:w="0" w:type="dxa"/>
                          <w:left w:w="0" w:type="dxa"/>
                          <w:bottom w:w="90" w:type="dxa"/>
                          <w:right w:w="90" w:type="dxa"/>
                        </w:tcMar>
                        <w:vAlign w:val="center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</w:pP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>Raspuns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b/>
                            <w:bCs/>
                            <w:sz w:val="15"/>
                            <w:szCs w:val="15"/>
                            <w:lang w:eastAsia="ro-RO"/>
                          </w:rPr>
                          <w:t xml:space="preserve"> corect</w:t>
                        </w:r>
                      </w:p>
                    </w:tc>
                  </w:tr>
                  <w:tr w:rsidR="001C33C6" w:rsidRPr="00FC7F43" w:rsidTr="000A4221"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Butonul More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Respond</w:t>
                        </w:r>
                        <w:proofErr w:type="spellEnd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Actions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Mesajul selectat</w:t>
                        </w:r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Meeting</w:t>
                        </w:r>
                      </w:p>
                      <w:p w:rsidR="001C33C6" w:rsidRPr="00FC7F43" w:rsidRDefault="001C33C6" w:rsidP="001C33C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</w:pPr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 xml:space="preserve">Calendar, date of </w:t>
                        </w:r>
                        <w:proofErr w:type="spellStart"/>
                        <w:r w:rsidRPr="00FC7F4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ro-RO"/>
                          </w:rPr>
                          <w:t>meeting</w:t>
                        </w:r>
                        <w:proofErr w:type="spellEnd"/>
                      </w:p>
                    </w:tc>
                  </w:tr>
                </w:tbl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3C6" w:rsidRPr="00FC7F43" w:rsidRDefault="001C33C6" w:rsidP="001C33C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ro-RO"/>
                    </w:rPr>
                  </w:pPr>
                  <w:r w:rsidRPr="00FC7F43">
                    <w:rPr>
                      <w:rFonts w:ascii="Verdana" w:eastAsia="Times New Roman" w:hAnsi="Verdana" w:cs="Times New Roman"/>
                      <w:color w:val="D60000"/>
                      <w:sz w:val="15"/>
                      <w:szCs w:val="15"/>
                      <w:lang w:eastAsia="ro-RO"/>
                    </w:rPr>
                    <w:t>Incorect</w:t>
                  </w:r>
                </w:p>
              </w:tc>
            </w:tr>
          </w:tbl>
          <w:p w:rsidR="001C33C6" w:rsidRPr="00FC7F43" w:rsidRDefault="001C33C6" w:rsidP="001C3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  <w:p w:rsidR="001C33C6" w:rsidRPr="00FC7F43" w:rsidRDefault="001C33C6" w:rsidP="001C3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pict>
                <v:rect id="_x0000_i1026" style="width:453.6pt;height:.75pt" o:hrstd="t" o:hrnoshade="t" o:hr="t" fillcolor="black" stroked="f"/>
              </w:pict>
            </w:r>
          </w:p>
          <w:p w:rsidR="001C33C6" w:rsidRDefault="001C33C6" w:rsidP="001C33C6"/>
          <w:p w:rsidR="000D6026" w:rsidRPr="000D6026" w:rsidRDefault="000D6026" w:rsidP="000D602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o-RO"/>
              </w:rPr>
            </w:pPr>
            <w:bookmarkStart w:id="0" w:name="_GoBack"/>
            <w:bookmarkEnd w:id="0"/>
          </w:p>
        </w:tc>
      </w:tr>
    </w:tbl>
    <w:p w:rsidR="000D6026" w:rsidRPr="000D6026" w:rsidRDefault="000D6026" w:rsidP="000D60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o-RO"/>
        </w:rPr>
      </w:pPr>
      <w:r w:rsidRPr="000D6026">
        <w:rPr>
          <w:rFonts w:ascii="Arial" w:eastAsia="Times New Roman" w:hAnsi="Arial" w:cs="Arial"/>
          <w:vanish/>
          <w:sz w:val="16"/>
          <w:szCs w:val="16"/>
          <w:lang w:eastAsia="ro-RO"/>
        </w:rPr>
        <w:lastRenderedPageBreak/>
        <w:t>Partea inferioară a formularului</w:t>
      </w:r>
    </w:p>
    <w:p w:rsidR="009F6180" w:rsidRDefault="009F6180"/>
    <w:sectPr w:rsidR="009F6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26"/>
    <w:rsid w:val="00060ECC"/>
    <w:rsid w:val="000D6026"/>
    <w:rsid w:val="001C33C6"/>
    <w:rsid w:val="00311D84"/>
    <w:rsid w:val="009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ADBA6-CF3F-4F76-9847-9E92C5D4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5">
    <w:name w:val="heading 5"/>
    <w:basedOn w:val="Normal"/>
    <w:link w:val="Titlu5Caracter"/>
    <w:uiPriority w:val="9"/>
    <w:qFormat/>
    <w:rsid w:val="000D6026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z w:val="17"/>
      <w:szCs w:val="1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5Caracter">
    <w:name w:val="Titlu 5 Caracter"/>
    <w:basedOn w:val="Fontdeparagrafimplicit"/>
    <w:link w:val="Titlu5"/>
    <w:uiPriority w:val="9"/>
    <w:rsid w:val="000D6026"/>
    <w:rPr>
      <w:rFonts w:ascii="Verdana" w:eastAsia="Times New Roman" w:hAnsi="Verdana" w:cs="Times New Roman"/>
      <w:b/>
      <w:bCs/>
      <w:sz w:val="17"/>
      <w:szCs w:val="17"/>
      <w:lang w:eastAsia="ro-RO"/>
    </w:r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0D60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0D6026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Parteainferioaraformularului-z">
    <w:name w:val="HTML Bottom of Form"/>
    <w:basedOn w:val="Normal"/>
    <w:next w:val="Normal"/>
    <w:link w:val="Parteainferioaraformularului-zCaracter"/>
    <w:hidden/>
    <w:uiPriority w:val="99"/>
    <w:semiHidden/>
    <w:unhideWhenUsed/>
    <w:rsid w:val="000D60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inferioaraformularului-zCaracter">
    <w:name w:val="Partea inferioară a formularului-z Caracter"/>
    <w:basedOn w:val="Fontdeparagrafimplicit"/>
    <w:link w:val="Parteainferioaraformularului-z"/>
    <w:uiPriority w:val="99"/>
    <w:semiHidden/>
    <w:rsid w:val="000D6026"/>
    <w:rPr>
      <w:rFonts w:ascii="Arial" w:eastAsia="Times New Roman" w:hAnsi="Arial" w:cs="Arial"/>
      <w:vanish/>
      <w:sz w:val="16"/>
      <w:szCs w:val="16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593B622-7BA8-4682-BDC7-4F38185F060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4</Pages>
  <Words>1090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Brown</dc:creator>
  <cp:keywords/>
  <dc:description/>
  <cp:lastModifiedBy>cerbugabriel@gmail.com</cp:lastModifiedBy>
  <cp:revision>2</cp:revision>
  <dcterms:created xsi:type="dcterms:W3CDTF">2014-06-24T09:24:00Z</dcterms:created>
  <dcterms:modified xsi:type="dcterms:W3CDTF">2014-06-24T09:24:00Z</dcterms:modified>
</cp:coreProperties>
</file>
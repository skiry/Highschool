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491" w:type="pct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DDEF3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3"/>
        <w:gridCol w:w="4066"/>
      </w:tblGrid>
      <w:tr w:rsidR="00802DEB" w:rsidRPr="00802DEB" w:rsidTr="00802DEB">
        <w:trPr>
          <w:tblCellSpacing w:w="7" w:type="dxa"/>
        </w:trPr>
        <w:tc>
          <w:tcPr>
            <w:tcW w:w="2489" w:type="pct"/>
            <w:shd w:val="clear" w:color="auto" w:fill="FFFFFF"/>
            <w:vAlign w:val="center"/>
            <w:hideMark/>
          </w:tcPr>
          <w:p w:rsidR="00802DEB" w:rsidRPr="00802DEB" w:rsidRDefault="00802DEB" w:rsidP="00802DE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o-RO"/>
              </w:rPr>
            </w:pPr>
            <w:r w:rsidRPr="00802DEB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ro-RO"/>
              </w:rPr>
              <w:t>Item Text</w:t>
            </w:r>
          </w:p>
        </w:tc>
        <w:tc>
          <w:tcPr>
            <w:tcW w:w="2485" w:type="pct"/>
            <w:shd w:val="clear" w:color="auto" w:fill="FFFFFF"/>
            <w:vAlign w:val="center"/>
            <w:hideMark/>
          </w:tcPr>
          <w:p w:rsidR="00802DEB" w:rsidRPr="00802DEB" w:rsidRDefault="00802DEB" w:rsidP="00802DE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o-RO"/>
              </w:rPr>
            </w:pPr>
            <w:r w:rsidRPr="00802DEB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ro-RO"/>
              </w:rPr>
              <w:t>Raspundeti feedback-ului</w:t>
            </w:r>
          </w:p>
        </w:tc>
      </w:tr>
      <w:tr w:rsidR="00802DEB" w:rsidRPr="00802DEB" w:rsidTr="00802DEB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802DEB" w:rsidRPr="00802DEB" w:rsidRDefault="00802DEB" w:rsidP="00802DEB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</w:pPr>
            <w:proofErr w:type="spellStart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Creati</w:t>
            </w:r>
            <w:proofErr w:type="spellEnd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o noua prezentare.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96"/>
              <w:gridCol w:w="799"/>
            </w:tblGrid>
            <w:tr w:rsidR="00802DEB" w:rsidRPr="00802DEB">
              <w:tc>
                <w:tcPr>
                  <w:tcW w:w="4000" w:type="pct"/>
                  <w:hideMark/>
                </w:tcPr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Solutie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sugerata: 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Dati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click pe meniul </w:t>
                  </w:r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File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, iar apoi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selectati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optiunea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New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.  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Dati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click pe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Blank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Presentation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.  </w:t>
                  </w:r>
                </w:p>
              </w:tc>
              <w:tc>
                <w:tcPr>
                  <w:tcW w:w="0" w:type="auto"/>
                  <w:hideMark/>
                </w:tcPr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</w:tr>
          </w:tbl>
          <w:p w:rsidR="00802DEB" w:rsidRPr="00802DEB" w:rsidRDefault="00802DEB" w:rsidP="00802DE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o-RO"/>
              </w:rPr>
            </w:pPr>
          </w:p>
        </w:tc>
      </w:tr>
      <w:tr w:rsidR="00802DEB" w:rsidRPr="00802DEB" w:rsidTr="00802DEB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802DEB" w:rsidRPr="00802DEB" w:rsidRDefault="00802DEB" w:rsidP="00802DEB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</w:pPr>
            <w:proofErr w:type="spellStart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Salvati</w:t>
            </w:r>
            <w:proofErr w:type="spellEnd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aceasta prezentare in directorul implicit (Z:\) folosind numele de </w:t>
            </w:r>
            <w:proofErr w:type="spellStart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new</w:t>
            </w:r>
            <w:proofErr w:type="spellEnd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.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96"/>
              <w:gridCol w:w="799"/>
            </w:tblGrid>
            <w:tr w:rsidR="00802DEB" w:rsidRPr="00802DEB">
              <w:tc>
                <w:tcPr>
                  <w:tcW w:w="4000" w:type="pct"/>
                  <w:hideMark/>
                </w:tcPr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Solutie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sugerata: 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Dati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click pe meniul </w:t>
                  </w:r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File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, iar apoi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optiunea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Save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as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.   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Click pe butonul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Browse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. 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In fereastra de dialog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Save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as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,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schimbati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numele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fisierului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in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new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.   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Dati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click pe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Save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.  </w:t>
                  </w:r>
                </w:p>
              </w:tc>
              <w:tc>
                <w:tcPr>
                  <w:tcW w:w="0" w:type="auto"/>
                  <w:hideMark/>
                </w:tcPr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</w:tr>
          </w:tbl>
          <w:p w:rsidR="00802DEB" w:rsidRPr="00802DEB" w:rsidRDefault="00802DEB" w:rsidP="00802DE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o-RO"/>
              </w:rPr>
            </w:pPr>
          </w:p>
        </w:tc>
      </w:tr>
      <w:tr w:rsidR="00802DEB" w:rsidRPr="00802DEB" w:rsidTr="00802DEB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802DEB" w:rsidRPr="00802DEB" w:rsidRDefault="00802DEB" w:rsidP="00802DEB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</w:pPr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Mutati-va in prezentarea </w:t>
            </w:r>
            <w:proofErr w:type="spellStart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chess</w:t>
            </w:r>
            <w:proofErr w:type="spellEnd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.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96"/>
              <w:gridCol w:w="799"/>
            </w:tblGrid>
            <w:tr w:rsidR="00802DEB" w:rsidRPr="00802DEB">
              <w:tc>
                <w:tcPr>
                  <w:tcW w:w="4000" w:type="pct"/>
                  <w:hideMark/>
                </w:tcPr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Solutie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sugerata: 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In prezentarea activa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dati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click pe eticheta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View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,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selectati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optiunea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Switch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Windows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iar apoi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dati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click pe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chess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. </w:t>
                  </w:r>
                </w:p>
              </w:tc>
              <w:tc>
                <w:tcPr>
                  <w:tcW w:w="0" w:type="auto"/>
                  <w:hideMark/>
                </w:tcPr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</w:tr>
          </w:tbl>
          <w:p w:rsidR="00802DEB" w:rsidRPr="00802DEB" w:rsidRDefault="00802DEB" w:rsidP="00802DE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o-RO"/>
              </w:rPr>
            </w:pPr>
          </w:p>
        </w:tc>
      </w:tr>
      <w:tr w:rsidR="00802DEB" w:rsidRPr="00802DEB" w:rsidTr="00802DEB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802DEB" w:rsidRPr="00802DEB" w:rsidRDefault="00802DEB" w:rsidP="00802DEB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</w:pPr>
            <w:proofErr w:type="spellStart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Schimbati</w:t>
            </w:r>
            <w:proofErr w:type="spellEnd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numele de utilizator (</w:t>
            </w:r>
            <w:proofErr w:type="spellStart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user</w:t>
            </w:r>
            <w:proofErr w:type="spellEnd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name</w:t>
            </w:r>
            <w:proofErr w:type="spellEnd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) in Bob Kane.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96"/>
              <w:gridCol w:w="799"/>
            </w:tblGrid>
            <w:tr w:rsidR="00802DEB" w:rsidRPr="00802DEB">
              <w:tc>
                <w:tcPr>
                  <w:tcW w:w="4000" w:type="pct"/>
                  <w:hideMark/>
                </w:tcPr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Solutie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sugerata: 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Dati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click pe meniul </w:t>
                  </w:r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File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, iar apoi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selectati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optiunea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Options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.   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Selectati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eticheta </w:t>
                  </w:r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General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iar apoi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schimbati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numele (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user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name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) in </w:t>
                  </w:r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Bob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Kane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.   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Dati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click pe </w:t>
                  </w:r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OK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.  </w:t>
                  </w:r>
                </w:p>
              </w:tc>
              <w:tc>
                <w:tcPr>
                  <w:tcW w:w="0" w:type="auto"/>
                  <w:hideMark/>
                </w:tcPr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</w:tr>
          </w:tbl>
          <w:p w:rsidR="00802DEB" w:rsidRPr="00802DEB" w:rsidRDefault="00802DEB" w:rsidP="00802DE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o-RO"/>
              </w:rPr>
            </w:pPr>
          </w:p>
        </w:tc>
      </w:tr>
      <w:tr w:rsidR="00802DEB" w:rsidRPr="00802DEB" w:rsidTr="00802DEB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802DEB" w:rsidRPr="00802DEB" w:rsidRDefault="00802DEB" w:rsidP="00802DEB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</w:pPr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Unde trebuie sa </w:t>
            </w:r>
            <w:proofErr w:type="spellStart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dati</w:t>
            </w:r>
            <w:proofErr w:type="spellEnd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click pentru a deschide </w:t>
            </w:r>
            <w:proofErr w:type="spellStart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functia</w:t>
            </w:r>
            <w:proofErr w:type="spellEnd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de ajutor (</w:t>
            </w:r>
            <w:proofErr w:type="spellStart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Help</w:t>
            </w:r>
            <w:proofErr w:type="spellEnd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)?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48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7"/>
              <w:gridCol w:w="1918"/>
            </w:tblGrid>
            <w:tr w:rsidR="00802DEB" w:rsidRPr="00802DEB" w:rsidTr="00802DEB"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</w:tcPr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Raspuns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corect </w:t>
                  </w:r>
                </w:p>
              </w:tc>
            </w:tr>
            <w:tr w:rsidR="00802DEB" w:rsidRPr="00802DEB" w:rsidTr="00802DEB">
              <w:tc>
                <w:tcPr>
                  <w:tcW w:w="2500" w:type="pct"/>
                </w:tcPr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  <w:tc>
                <w:tcPr>
                  <w:tcW w:w="2500" w:type="pct"/>
                  <w:hideMark/>
                </w:tcPr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Pictograma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Help</w:t>
                  </w:r>
                  <w:proofErr w:type="spellEnd"/>
                </w:p>
              </w:tc>
            </w:tr>
          </w:tbl>
          <w:p w:rsidR="00802DEB" w:rsidRPr="00802DEB" w:rsidRDefault="00802DEB" w:rsidP="00802DE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o-RO"/>
              </w:rPr>
            </w:pPr>
          </w:p>
        </w:tc>
      </w:tr>
      <w:tr w:rsidR="00802DEB" w:rsidRPr="00802DEB" w:rsidTr="00802DEB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802DEB" w:rsidRPr="00802DEB" w:rsidRDefault="00802DEB" w:rsidP="00802DEB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</w:pPr>
            <w:proofErr w:type="spellStart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Modificati</w:t>
            </w:r>
            <w:proofErr w:type="spellEnd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vizualizarea </w:t>
            </w:r>
            <w:proofErr w:type="spellStart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prezentarii</w:t>
            </w:r>
            <w:proofErr w:type="spellEnd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la 66%.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96"/>
              <w:gridCol w:w="799"/>
            </w:tblGrid>
            <w:tr w:rsidR="00802DEB" w:rsidRPr="00802DEB">
              <w:tc>
                <w:tcPr>
                  <w:tcW w:w="4000" w:type="pct"/>
                  <w:hideMark/>
                </w:tcPr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Solutie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sugerata: 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In bara </w:t>
                  </w:r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Status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,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duceti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de bara de control a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zoom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-ului la </w:t>
                  </w:r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66%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. </w:t>
                  </w:r>
                </w:p>
              </w:tc>
              <w:tc>
                <w:tcPr>
                  <w:tcW w:w="0" w:type="auto"/>
                  <w:hideMark/>
                </w:tcPr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</w:tr>
          </w:tbl>
          <w:p w:rsidR="00802DEB" w:rsidRPr="00802DEB" w:rsidRDefault="00802DEB" w:rsidP="00802DE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o-RO"/>
              </w:rPr>
            </w:pPr>
          </w:p>
        </w:tc>
      </w:tr>
      <w:tr w:rsidR="00802DEB" w:rsidRPr="00802DEB" w:rsidTr="00802DEB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802DEB" w:rsidRPr="00802DEB" w:rsidRDefault="00802DEB" w:rsidP="00802DEB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</w:pPr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Unde ar trebui sa </w:t>
            </w:r>
            <w:proofErr w:type="spellStart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dati</w:t>
            </w:r>
            <w:proofErr w:type="spellEnd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click pentru a minimiza bara de butoane de comanda (</w:t>
            </w:r>
            <w:proofErr w:type="spellStart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ribbon</w:t>
            </w:r>
            <w:proofErr w:type="spellEnd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)?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48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7"/>
              <w:gridCol w:w="1918"/>
            </w:tblGrid>
            <w:tr w:rsidR="00802DEB" w:rsidRPr="00802DEB" w:rsidTr="00802DEB"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</w:tcPr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Raspuns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corect </w:t>
                  </w:r>
                </w:p>
              </w:tc>
            </w:tr>
            <w:tr w:rsidR="00802DEB" w:rsidRPr="00802DEB" w:rsidTr="00802DEB">
              <w:tc>
                <w:tcPr>
                  <w:tcW w:w="2500" w:type="pct"/>
                </w:tcPr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  <w:tc>
                <w:tcPr>
                  <w:tcW w:w="2500" w:type="pct"/>
                  <w:hideMark/>
                </w:tcPr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Quick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Access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Toolbar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, click-dreapta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lastRenderedPageBreak/>
                    <w:t>Bara Tab, click-dreapta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Suprafata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Ribbon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, click-dreapta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Butonul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Minimize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the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ribbon</w:t>
                  </w:r>
                  <w:proofErr w:type="spellEnd"/>
                </w:p>
              </w:tc>
            </w:tr>
          </w:tbl>
          <w:p w:rsidR="00802DEB" w:rsidRPr="00802DEB" w:rsidRDefault="00802DEB" w:rsidP="00802DE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o-RO"/>
              </w:rPr>
            </w:pPr>
          </w:p>
        </w:tc>
      </w:tr>
      <w:tr w:rsidR="00802DEB" w:rsidRPr="00802DEB" w:rsidTr="00802DEB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802DEB" w:rsidRPr="00802DEB" w:rsidRDefault="00802DEB" w:rsidP="00802DEB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</w:pPr>
            <w:proofErr w:type="spellStart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lastRenderedPageBreak/>
              <w:t>Salvati</w:t>
            </w:r>
            <w:proofErr w:type="spellEnd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aceasta prezentare in format </w:t>
            </w:r>
            <w:proofErr w:type="spellStart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OpenDocument</w:t>
            </w:r>
            <w:proofErr w:type="spellEnd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Presentation</w:t>
            </w:r>
            <w:proofErr w:type="spellEnd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in directorul implicit (Z:\) (daca apare un mesaj de avertizare, </w:t>
            </w:r>
            <w:proofErr w:type="spellStart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apasati</w:t>
            </w:r>
            <w:proofErr w:type="spellEnd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butonul Yes).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96"/>
              <w:gridCol w:w="799"/>
            </w:tblGrid>
            <w:tr w:rsidR="00802DEB" w:rsidRPr="00802DEB">
              <w:tc>
                <w:tcPr>
                  <w:tcW w:w="4000" w:type="pct"/>
                  <w:hideMark/>
                </w:tcPr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Solutie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sugerata: 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Dati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click pe eticheta </w:t>
                  </w:r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File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iar apoi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dati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click pe butonul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Save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as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.   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Click pe butonul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Browse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. 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In fereastra de dialog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Save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As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,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selectati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OpenDocument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Presentation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din lista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Save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as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type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.  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Dati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click pe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Save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.  </w:t>
                  </w:r>
                </w:p>
              </w:tc>
              <w:tc>
                <w:tcPr>
                  <w:tcW w:w="0" w:type="auto"/>
                  <w:hideMark/>
                </w:tcPr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</w:tr>
          </w:tbl>
          <w:p w:rsidR="00802DEB" w:rsidRPr="00802DEB" w:rsidRDefault="00802DEB" w:rsidP="00802DE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o-RO"/>
              </w:rPr>
            </w:pPr>
          </w:p>
        </w:tc>
      </w:tr>
      <w:tr w:rsidR="00802DEB" w:rsidRPr="00802DEB" w:rsidTr="00802DEB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802DEB" w:rsidRPr="00802DEB" w:rsidRDefault="00802DEB" w:rsidP="00802DEB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</w:pPr>
            <w:proofErr w:type="spellStart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Aplicati</w:t>
            </w:r>
            <w:proofErr w:type="spellEnd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o tema (design theme), la alegere, noii </w:t>
            </w:r>
            <w:proofErr w:type="spellStart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prezentari</w:t>
            </w:r>
            <w:proofErr w:type="spellEnd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pe care </w:t>
            </w:r>
            <w:proofErr w:type="spellStart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ati</w:t>
            </w:r>
            <w:proofErr w:type="spellEnd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creat-o.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96"/>
              <w:gridCol w:w="799"/>
            </w:tblGrid>
            <w:tr w:rsidR="00802DEB" w:rsidRPr="00802DEB">
              <w:tc>
                <w:tcPr>
                  <w:tcW w:w="4000" w:type="pct"/>
                  <w:hideMark/>
                </w:tcPr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Solutie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sugerata: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In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tab-ul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Design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, click pe una din imaginile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Themes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aparute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la alegere. </w:t>
                  </w:r>
                </w:p>
              </w:tc>
              <w:tc>
                <w:tcPr>
                  <w:tcW w:w="0" w:type="auto"/>
                  <w:hideMark/>
                </w:tcPr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</w:tr>
          </w:tbl>
          <w:p w:rsidR="00802DEB" w:rsidRPr="00802DEB" w:rsidRDefault="00802DEB" w:rsidP="00802DE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o-RO"/>
              </w:rPr>
            </w:pPr>
          </w:p>
        </w:tc>
      </w:tr>
      <w:tr w:rsidR="00802DEB" w:rsidRPr="00802DEB" w:rsidTr="00802DEB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802DEB" w:rsidRPr="00802DEB" w:rsidRDefault="00802DEB" w:rsidP="00802DEB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</w:pPr>
            <w:proofErr w:type="spellStart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Selectati</w:t>
            </w:r>
            <w:proofErr w:type="spellEnd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vizualizarea cea mai potrivita pentru editarea rapida a textului din cadrul </w:t>
            </w:r>
            <w:proofErr w:type="spellStart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prezentarii</w:t>
            </w:r>
            <w:proofErr w:type="spellEnd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.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96"/>
              <w:gridCol w:w="799"/>
            </w:tblGrid>
            <w:tr w:rsidR="00802DEB" w:rsidRPr="00802DEB">
              <w:tc>
                <w:tcPr>
                  <w:tcW w:w="4000" w:type="pct"/>
                  <w:hideMark/>
                </w:tcPr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Solutie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sugerata: 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Click pe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tab-ul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View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.  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In grupul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Presentation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Views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, click pe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Outline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view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. </w:t>
                  </w:r>
                </w:p>
              </w:tc>
              <w:tc>
                <w:tcPr>
                  <w:tcW w:w="0" w:type="auto"/>
                  <w:hideMark/>
                </w:tcPr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</w:tr>
          </w:tbl>
          <w:p w:rsidR="00802DEB" w:rsidRPr="00802DEB" w:rsidRDefault="00802DEB" w:rsidP="00802DE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o-RO"/>
              </w:rPr>
            </w:pPr>
          </w:p>
        </w:tc>
      </w:tr>
      <w:tr w:rsidR="00802DEB" w:rsidRPr="00802DEB" w:rsidTr="00802DEB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802DEB" w:rsidRPr="00802DEB" w:rsidRDefault="00802DEB" w:rsidP="00802DEB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</w:pPr>
            <w:proofErr w:type="spellStart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Schimbati</w:t>
            </w:r>
            <w:proofErr w:type="spellEnd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modul de vizualizare in Vizualizare Normal (Normal </w:t>
            </w:r>
            <w:proofErr w:type="spellStart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View</w:t>
            </w:r>
            <w:proofErr w:type="spellEnd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).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96"/>
              <w:gridCol w:w="799"/>
            </w:tblGrid>
            <w:tr w:rsidR="00802DEB" w:rsidRPr="00802DEB">
              <w:tc>
                <w:tcPr>
                  <w:tcW w:w="4000" w:type="pct"/>
                  <w:hideMark/>
                </w:tcPr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Solutie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sugerata: 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In bara </w:t>
                  </w:r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Status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, click pe butonul </w:t>
                  </w:r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Normal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. </w:t>
                  </w:r>
                </w:p>
              </w:tc>
              <w:tc>
                <w:tcPr>
                  <w:tcW w:w="0" w:type="auto"/>
                  <w:hideMark/>
                </w:tcPr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</w:tr>
          </w:tbl>
          <w:p w:rsidR="00802DEB" w:rsidRPr="00802DEB" w:rsidRDefault="00802DEB" w:rsidP="00802DE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o-RO"/>
              </w:rPr>
            </w:pPr>
          </w:p>
        </w:tc>
      </w:tr>
      <w:tr w:rsidR="00802DEB" w:rsidRPr="00802DEB" w:rsidTr="00802DEB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802DEB" w:rsidRPr="00802DEB" w:rsidRDefault="00802DEB" w:rsidP="00802DEB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</w:pPr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In folia 1 </w:t>
            </w:r>
            <w:proofErr w:type="spellStart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modificati</w:t>
            </w:r>
            <w:proofErr w:type="spellEnd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aspectul (layout)  in </w:t>
            </w:r>
            <w:proofErr w:type="spellStart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Title</w:t>
            </w:r>
            <w:proofErr w:type="spellEnd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Slide</w:t>
            </w:r>
            <w:proofErr w:type="spellEnd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(Diapozitiv Titlu)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96"/>
              <w:gridCol w:w="799"/>
            </w:tblGrid>
            <w:tr w:rsidR="00802DEB" w:rsidRPr="00802DEB">
              <w:tc>
                <w:tcPr>
                  <w:tcW w:w="4000" w:type="pct"/>
                  <w:hideMark/>
                </w:tcPr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Solutie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sugerata: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Click-dreapta pe </w:t>
                  </w:r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folia 1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in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tab-ul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Slides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apoi click pe </w:t>
                  </w:r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Layout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. 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In panoul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Slide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Layout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, click pe aspectul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Title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slide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(Diapozitiv titlu). </w:t>
                  </w:r>
                </w:p>
              </w:tc>
              <w:tc>
                <w:tcPr>
                  <w:tcW w:w="0" w:type="auto"/>
                  <w:hideMark/>
                </w:tcPr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</w:tr>
          </w:tbl>
          <w:p w:rsidR="00802DEB" w:rsidRPr="00802DEB" w:rsidRDefault="00802DEB" w:rsidP="00802DE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o-RO"/>
              </w:rPr>
            </w:pPr>
          </w:p>
        </w:tc>
      </w:tr>
      <w:tr w:rsidR="00802DEB" w:rsidRPr="00802DEB" w:rsidTr="00802DEB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802DEB" w:rsidRPr="00802DEB" w:rsidRDefault="00802DEB" w:rsidP="00802DEB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</w:pPr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In folia 1 </w:t>
            </w:r>
            <w:proofErr w:type="spellStart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aplicati</w:t>
            </w:r>
            <w:proofErr w:type="spellEnd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o culoare de fundal (background) la alegere.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96"/>
              <w:gridCol w:w="799"/>
            </w:tblGrid>
            <w:tr w:rsidR="00802DEB" w:rsidRPr="00802DEB">
              <w:tc>
                <w:tcPr>
                  <w:tcW w:w="4000" w:type="pct"/>
                  <w:hideMark/>
                </w:tcPr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Solutie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sugerata: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Selectati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folia 1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din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tab-ul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Slides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. 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In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tab-ul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Design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, click pe </w:t>
                  </w:r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Format Background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. 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Click pe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sageata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din </w:t>
                  </w:r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Color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box apoi click pe o 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lastRenderedPageBreak/>
                    <w:t xml:space="preserve">pictograma </w:t>
                  </w:r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Color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din lista de culori. </w:t>
                  </w:r>
                </w:p>
              </w:tc>
              <w:tc>
                <w:tcPr>
                  <w:tcW w:w="0" w:type="auto"/>
                  <w:hideMark/>
                </w:tcPr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</w:tr>
          </w:tbl>
          <w:p w:rsidR="00802DEB" w:rsidRPr="00802DEB" w:rsidRDefault="00802DEB" w:rsidP="00802DE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o-RO"/>
              </w:rPr>
            </w:pPr>
          </w:p>
        </w:tc>
      </w:tr>
      <w:tr w:rsidR="00802DEB" w:rsidRPr="00802DEB" w:rsidTr="00802DEB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802DEB" w:rsidRPr="00802DEB" w:rsidRDefault="00802DEB" w:rsidP="00802DEB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</w:pPr>
            <w:proofErr w:type="spellStart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lastRenderedPageBreak/>
              <w:t>Dupa</w:t>
            </w:r>
            <w:proofErr w:type="spellEnd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folia 1, </w:t>
            </w:r>
            <w:proofErr w:type="spellStart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inserati</w:t>
            </w:r>
            <w:proofErr w:type="spellEnd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o folie de tip titlu (</w:t>
            </w:r>
            <w:proofErr w:type="spellStart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Title</w:t>
            </w:r>
            <w:proofErr w:type="spellEnd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Slide</w:t>
            </w:r>
            <w:proofErr w:type="spellEnd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).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96"/>
              <w:gridCol w:w="799"/>
            </w:tblGrid>
            <w:tr w:rsidR="00802DEB" w:rsidRPr="00802DEB">
              <w:tc>
                <w:tcPr>
                  <w:tcW w:w="4000" w:type="pct"/>
                  <w:hideMark/>
                </w:tcPr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Solutie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sugerata: 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Selectati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folia 1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din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tab-ul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Slides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. 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In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tab-ul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Home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, click pe butonul </w:t>
                  </w:r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New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Slide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. 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Selectati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aspectul </w:t>
                  </w:r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Diapozitiv titlu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din </w:t>
                  </w:r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Formă particularizată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. </w:t>
                  </w:r>
                </w:p>
              </w:tc>
              <w:tc>
                <w:tcPr>
                  <w:tcW w:w="0" w:type="auto"/>
                  <w:hideMark/>
                </w:tcPr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</w:tr>
          </w:tbl>
          <w:p w:rsidR="00802DEB" w:rsidRPr="00802DEB" w:rsidRDefault="00802DEB" w:rsidP="00802DE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o-RO"/>
              </w:rPr>
            </w:pPr>
          </w:p>
        </w:tc>
      </w:tr>
      <w:tr w:rsidR="00802DEB" w:rsidRPr="00802DEB" w:rsidTr="00802DEB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802DEB" w:rsidRPr="00802DEB" w:rsidRDefault="00802DEB" w:rsidP="00802DEB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</w:pPr>
            <w:proofErr w:type="spellStart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Mutati</w:t>
            </w:r>
            <w:proofErr w:type="spellEnd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folia 3 imediat </w:t>
            </w:r>
            <w:proofErr w:type="spellStart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dupa</w:t>
            </w:r>
            <w:proofErr w:type="spellEnd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folia 4.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96"/>
              <w:gridCol w:w="799"/>
            </w:tblGrid>
            <w:tr w:rsidR="00802DEB" w:rsidRPr="00802DEB">
              <w:tc>
                <w:tcPr>
                  <w:tcW w:w="4000" w:type="pct"/>
                  <w:hideMark/>
                </w:tcPr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Solutie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sugerata: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Selectati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Slide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Sorter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View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. 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Selectati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folia 3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,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trageti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de imaginea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slide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-ului direct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dupa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imaginea </w:t>
                  </w:r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folia 4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. </w:t>
                  </w:r>
                </w:p>
              </w:tc>
              <w:tc>
                <w:tcPr>
                  <w:tcW w:w="0" w:type="auto"/>
                  <w:hideMark/>
                </w:tcPr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</w:tr>
          </w:tbl>
          <w:p w:rsidR="00802DEB" w:rsidRPr="00802DEB" w:rsidRDefault="00802DEB" w:rsidP="00802DE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o-RO"/>
              </w:rPr>
            </w:pPr>
          </w:p>
        </w:tc>
      </w:tr>
      <w:tr w:rsidR="00802DEB" w:rsidRPr="00802DEB" w:rsidTr="00802DEB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802DEB" w:rsidRPr="00802DEB" w:rsidRDefault="00802DEB" w:rsidP="00802DEB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</w:pPr>
            <w:proofErr w:type="spellStart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Stergeti</w:t>
            </w:r>
            <w:proofErr w:type="spellEnd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folia 13 din prezentare.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96"/>
              <w:gridCol w:w="799"/>
            </w:tblGrid>
            <w:tr w:rsidR="00802DEB" w:rsidRPr="00802DEB">
              <w:tc>
                <w:tcPr>
                  <w:tcW w:w="4000" w:type="pct"/>
                  <w:hideMark/>
                </w:tcPr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Solutie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sugerata: 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Selectati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Slide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Sorter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View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apoi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selectati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imaginea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slide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-ului </w:t>
                  </w:r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13 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(click-dreapta). 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Click pe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Delete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Slide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. </w:t>
                  </w:r>
                </w:p>
              </w:tc>
              <w:tc>
                <w:tcPr>
                  <w:tcW w:w="0" w:type="auto"/>
                  <w:hideMark/>
                </w:tcPr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</w:tr>
          </w:tbl>
          <w:p w:rsidR="00802DEB" w:rsidRPr="00802DEB" w:rsidRDefault="00802DEB" w:rsidP="00802DE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o-RO"/>
              </w:rPr>
            </w:pPr>
          </w:p>
        </w:tc>
      </w:tr>
      <w:tr w:rsidR="00802DEB" w:rsidRPr="00802DEB" w:rsidTr="00802DEB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802DEB" w:rsidRPr="00802DEB" w:rsidRDefault="00802DEB" w:rsidP="00802DEB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</w:pPr>
            <w:proofErr w:type="spellStart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Stergeti</w:t>
            </w:r>
            <w:proofErr w:type="spellEnd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imaginea piese de </w:t>
            </w:r>
            <w:proofErr w:type="spellStart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sah</w:t>
            </w:r>
            <w:proofErr w:type="spellEnd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din coltul din dreapta jos existenta in toate foliile.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96"/>
              <w:gridCol w:w="799"/>
            </w:tblGrid>
            <w:tr w:rsidR="00802DEB" w:rsidRPr="00802DEB">
              <w:tc>
                <w:tcPr>
                  <w:tcW w:w="4000" w:type="pct"/>
                  <w:hideMark/>
                </w:tcPr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Solutie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sugerata: 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In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tab-ul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View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selectati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Slide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Master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. 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Selectati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imaginea in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Slide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Master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, apoi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apasati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tasta </w:t>
                  </w:r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DELETE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. </w:t>
                  </w:r>
                </w:p>
              </w:tc>
              <w:tc>
                <w:tcPr>
                  <w:tcW w:w="0" w:type="auto"/>
                  <w:hideMark/>
                </w:tcPr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</w:tr>
          </w:tbl>
          <w:p w:rsidR="00802DEB" w:rsidRPr="00802DEB" w:rsidRDefault="00802DEB" w:rsidP="00802DE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o-RO"/>
              </w:rPr>
            </w:pPr>
          </w:p>
        </w:tc>
      </w:tr>
      <w:tr w:rsidR="00802DEB" w:rsidRPr="00802DEB" w:rsidTr="00802DEB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802DEB" w:rsidRPr="00802DEB" w:rsidRDefault="00802DEB" w:rsidP="00802DEB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</w:pPr>
            <w:proofErr w:type="spellStart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Introduceti</w:t>
            </w:r>
            <w:proofErr w:type="spellEnd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cuvantul</w:t>
            </w:r>
            <w:proofErr w:type="spellEnd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Sah</w:t>
            </w:r>
            <w:proofErr w:type="spellEnd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in subsol astfel </w:t>
            </w:r>
            <w:proofErr w:type="spellStart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incat</w:t>
            </w:r>
            <w:proofErr w:type="spellEnd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sa </w:t>
            </w:r>
            <w:proofErr w:type="spellStart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apara</w:t>
            </w:r>
            <w:proofErr w:type="spellEnd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pe toate foliile.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96"/>
              <w:gridCol w:w="799"/>
            </w:tblGrid>
            <w:tr w:rsidR="00802DEB" w:rsidRPr="00802DEB">
              <w:tc>
                <w:tcPr>
                  <w:tcW w:w="4000" w:type="pct"/>
                  <w:hideMark/>
                </w:tcPr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Solutie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sugerata: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In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tab-ul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Insert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, click pe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Header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&amp;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Footer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. 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Selectati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caseta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Footer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si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tastati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Sah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, apoi click pe butonul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Apply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to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All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. </w:t>
                  </w:r>
                </w:p>
              </w:tc>
              <w:tc>
                <w:tcPr>
                  <w:tcW w:w="0" w:type="auto"/>
                  <w:hideMark/>
                </w:tcPr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</w:tr>
          </w:tbl>
          <w:p w:rsidR="00802DEB" w:rsidRPr="00802DEB" w:rsidRDefault="00802DEB" w:rsidP="00802DE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o-RO"/>
              </w:rPr>
            </w:pPr>
          </w:p>
        </w:tc>
      </w:tr>
      <w:tr w:rsidR="00802DEB" w:rsidRPr="00802DEB" w:rsidTr="00802DEB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802DEB" w:rsidRPr="00802DEB" w:rsidRDefault="00802DEB" w:rsidP="00802DEB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</w:pPr>
            <w:proofErr w:type="spellStart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Aplicati</w:t>
            </w:r>
            <w:proofErr w:type="spellEnd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numerotare automata tuturor foliilor din prezentare.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96"/>
              <w:gridCol w:w="799"/>
            </w:tblGrid>
            <w:tr w:rsidR="00802DEB" w:rsidRPr="00802DEB">
              <w:tc>
                <w:tcPr>
                  <w:tcW w:w="4000" w:type="pct"/>
                  <w:hideMark/>
                </w:tcPr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Solutie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sugerata: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In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tab-ul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Insert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, click pe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Slide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Number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. 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Select caseta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Slide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number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, apoi click pe butonul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Apply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to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All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. </w:t>
                  </w:r>
                </w:p>
              </w:tc>
              <w:tc>
                <w:tcPr>
                  <w:tcW w:w="0" w:type="auto"/>
                  <w:hideMark/>
                </w:tcPr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</w:tr>
          </w:tbl>
          <w:p w:rsidR="00802DEB" w:rsidRPr="00802DEB" w:rsidRDefault="00802DEB" w:rsidP="00802DE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o-RO"/>
              </w:rPr>
            </w:pPr>
          </w:p>
        </w:tc>
      </w:tr>
      <w:tr w:rsidR="00802DEB" w:rsidRPr="00802DEB" w:rsidTr="00802DEB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802DEB" w:rsidRPr="00802DEB" w:rsidRDefault="00802DEB" w:rsidP="00802DEB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</w:pPr>
            <w:proofErr w:type="spellStart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Folositi</w:t>
            </w:r>
            <w:proofErr w:type="spellEnd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comanda </w:t>
            </w:r>
            <w:proofErr w:type="spellStart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corespunzatoare</w:t>
            </w:r>
            <w:proofErr w:type="spellEnd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pentru anularea ultimei </w:t>
            </w:r>
            <w:proofErr w:type="spellStart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actiuni</w:t>
            </w:r>
            <w:proofErr w:type="spellEnd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realizate.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96"/>
              <w:gridCol w:w="799"/>
            </w:tblGrid>
            <w:tr w:rsidR="00802DEB" w:rsidRPr="00802DEB">
              <w:tc>
                <w:tcPr>
                  <w:tcW w:w="4000" w:type="pct"/>
                  <w:hideMark/>
                </w:tcPr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Solutie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sugerata: 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Pe bara de acces rapid (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Quick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Access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Toolbar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)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dati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click pe butonul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Undo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.  </w:t>
                  </w:r>
                </w:p>
              </w:tc>
              <w:tc>
                <w:tcPr>
                  <w:tcW w:w="0" w:type="auto"/>
                  <w:hideMark/>
                </w:tcPr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</w:tr>
          </w:tbl>
          <w:p w:rsidR="00802DEB" w:rsidRPr="00802DEB" w:rsidRDefault="00802DEB" w:rsidP="00802DE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o-RO"/>
              </w:rPr>
            </w:pPr>
          </w:p>
        </w:tc>
      </w:tr>
      <w:tr w:rsidR="00802DEB" w:rsidRPr="00802DEB" w:rsidTr="00802DEB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802DEB" w:rsidRPr="00802DEB" w:rsidRDefault="00802DEB" w:rsidP="00802DEB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</w:pPr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lastRenderedPageBreak/>
              <w:t xml:space="preserve">Ce este considerat ca fiind indicat la crearea unei folii cu un </w:t>
            </w:r>
            <w:proofErr w:type="spellStart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continut</w:t>
            </w:r>
            <w:proofErr w:type="spellEnd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?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48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7"/>
              <w:gridCol w:w="1918"/>
            </w:tblGrid>
            <w:tr w:rsidR="00802DEB" w:rsidRPr="00802DEB" w:rsidTr="00802DEB"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</w:tcPr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Raspuns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corect </w:t>
                  </w:r>
                </w:p>
              </w:tc>
            </w:tr>
            <w:tr w:rsidR="00802DEB" w:rsidRPr="00802DEB" w:rsidTr="00802DEB">
              <w:tc>
                <w:tcPr>
                  <w:tcW w:w="2500" w:type="pct"/>
                </w:tcPr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  <w:tc>
                <w:tcPr>
                  <w:tcW w:w="2500" w:type="pct"/>
                  <w:hideMark/>
                </w:tcPr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Utilizarea unor liste numerotate.</w:t>
                  </w:r>
                </w:p>
              </w:tc>
            </w:tr>
          </w:tbl>
          <w:p w:rsidR="00802DEB" w:rsidRPr="00802DEB" w:rsidRDefault="00802DEB" w:rsidP="00802DE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o-RO"/>
              </w:rPr>
            </w:pPr>
          </w:p>
        </w:tc>
      </w:tr>
      <w:tr w:rsidR="00802DEB" w:rsidRPr="00802DEB" w:rsidTr="00802DEB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802DEB" w:rsidRPr="00802DEB" w:rsidRDefault="00802DEB" w:rsidP="00802DEB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</w:pPr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In folia 1 </w:t>
            </w:r>
            <w:proofErr w:type="spellStart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introduceti</w:t>
            </w:r>
            <w:proofErr w:type="spellEnd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titlul </w:t>
            </w:r>
            <w:proofErr w:type="spellStart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Sah</w:t>
            </w:r>
            <w:proofErr w:type="spellEnd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.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96"/>
              <w:gridCol w:w="799"/>
            </w:tblGrid>
            <w:tr w:rsidR="00802DEB" w:rsidRPr="00802DEB">
              <w:tc>
                <w:tcPr>
                  <w:tcW w:w="4000" w:type="pct"/>
                  <w:hideMark/>
                </w:tcPr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Solutie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sugerata: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Selectati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folia 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1 din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tab-ul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Slides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. 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Click in interiorul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Title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pentru activare, apoi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tastati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Sah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. </w:t>
                  </w:r>
                </w:p>
              </w:tc>
              <w:tc>
                <w:tcPr>
                  <w:tcW w:w="0" w:type="auto"/>
                  <w:hideMark/>
                </w:tcPr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</w:tr>
          </w:tbl>
          <w:p w:rsidR="00802DEB" w:rsidRPr="00802DEB" w:rsidRDefault="00802DEB" w:rsidP="00802DE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o-RO"/>
              </w:rPr>
            </w:pPr>
          </w:p>
        </w:tc>
      </w:tr>
      <w:tr w:rsidR="00802DEB" w:rsidRPr="00802DEB" w:rsidTr="00802DEB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802DEB" w:rsidRPr="00802DEB" w:rsidRDefault="00802DEB" w:rsidP="00802DEB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</w:pPr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In folia 2 </w:t>
            </w:r>
            <w:proofErr w:type="spellStart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schimbati</w:t>
            </w:r>
            <w:proofErr w:type="spellEnd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titlul Agenda in Cuprins.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96"/>
              <w:gridCol w:w="799"/>
            </w:tblGrid>
            <w:tr w:rsidR="00802DEB" w:rsidRPr="00802DEB">
              <w:tc>
                <w:tcPr>
                  <w:tcW w:w="4000" w:type="pct"/>
                  <w:hideMark/>
                </w:tcPr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Solutie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sugerata: 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Selectati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folia 2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din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Slides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. 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Click in interiorul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Title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pentru activare,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selectati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cuvantul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Agenda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. 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Tastati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Cuprins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. </w:t>
                  </w:r>
                </w:p>
              </w:tc>
              <w:tc>
                <w:tcPr>
                  <w:tcW w:w="0" w:type="auto"/>
                  <w:hideMark/>
                </w:tcPr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</w:tr>
          </w:tbl>
          <w:p w:rsidR="00802DEB" w:rsidRPr="00802DEB" w:rsidRDefault="00802DEB" w:rsidP="00802DE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o-RO"/>
              </w:rPr>
            </w:pPr>
          </w:p>
        </w:tc>
      </w:tr>
      <w:tr w:rsidR="00802DEB" w:rsidRPr="00802DEB" w:rsidTr="00802DEB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802DEB" w:rsidRPr="00802DEB" w:rsidRDefault="00802DEB" w:rsidP="00802DEB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</w:pPr>
            <w:proofErr w:type="spellStart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Copiati</w:t>
            </w:r>
            <w:proofErr w:type="spellEnd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cuvantul</w:t>
            </w:r>
            <w:proofErr w:type="spellEnd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Istorie din folia 2 in folia 3 </w:t>
            </w:r>
            <w:proofErr w:type="spellStart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inainte</w:t>
            </w:r>
            <w:proofErr w:type="spellEnd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de cuvintele de </w:t>
            </w:r>
            <w:proofErr w:type="spellStart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sah</w:t>
            </w:r>
            <w:proofErr w:type="spellEnd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.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96"/>
              <w:gridCol w:w="799"/>
            </w:tblGrid>
            <w:tr w:rsidR="00802DEB" w:rsidRPr="00802DEB">
              <w:tc>
                <w:tcPr>
                  <w:tcW w:w="4000" w:type="pct"/>
                  <w:hideMark/>
                </w:tcPr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Solutie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sugerata: 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Selectati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folia 2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din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tab-ul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Slides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. 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Selectati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cuvantul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Istorie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. 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Click pe butonul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Copy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din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tab-ul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Home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. 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Selectati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folia 3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din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tab-ul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Slides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. 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Click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inaintea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cuvintelor </w:t>
                  </w:r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de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sah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. 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Click pe butonul </w:t>
                  </w:r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Paste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din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tab-ul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Home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. </w:t>
                  </w:r>
                </w:p>
              </w:tc>
              <w:tc>
                <w:tcPr>
                  <w:tcW w:w="0" w:type="auto"/>
                  <w:hideMark/>
                </w:tcPr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</w:tr>
          </w:tbl>
          <w:p w:rsidR="00802DEB" w:rsidRPr="00802DEB" w:rsidRDefault="00802DEB" w:rsidP="00802DE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o-RO"/>
              </w:rPr>
            </w:pPr>
          </w:p>
        </w:tc>
      </w:tr>
      <w:tr w:rsidR="00802DEB" w:rsidRPr="00802DEB" w:rsidTr="00802DEB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802DEB" w:rsidRPr="00802DEB" w:rsidRDefault="00802DEB" w:rsidP="00802DEB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</w:pPr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In folia 3 </w:t>
            </w:r>
            <w:proofErr w:type="spellStart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stergeti</w:t>
            </w:r>
            <w:proofErr w:type="spellEnd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cuvintul</w:t>
            </w:r>
            <w:proofErr w:type="spellEnd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sahului</w:t>
            </w:r>
            <w:proofErr w:type="spellEnd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existent in titlu.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96"/>
              <w:gridCol w:w="799"/>
            </w:tblGrid>
            <w:tr w:rsidR="00802DEB" w:rsidRPr="00802DEB">
              <w:tc>
                <w:tcPr>
                  <w:tcW w:w="4000" w:type="pct"/>
                  <w:hideMark/>
                </w:tcPr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Solutie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sugerata: 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Selectati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folia 3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din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tab-ul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Slides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. 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Selectati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cuvintele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sahului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,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apasati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tasta </w:t>
                  </w:r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DELETE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. </w:t>
                  </w:r>
                </w:p>
              </w:tc>
              <w:tc>
                <w:tcPr>
                  <w:tcW w:w="0" w:type="auto"/>
                  <w:hideMark/>
                </w:tcPr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</w:tr>
          </w:tbl>
          <w:p w:rsidR="00802DEB" w:rsidRPr="00802DEB" w:rsidRDefault="00802DEB" w:rsidP="00802DE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o-RO"/>
              </w:rPr>
            </w:pPr>
          </w:p>
        </w:tc>
      </w:tr>
      <w:tr w:rsidR="00802DEB" w:rsidRPr="00802DEB" w:rsidTr="00802DEB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802DEB" w:rsidRPr="00802DEB" w:rsidRDefault="00802DEB" w:rsidP="00802DEB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</w:pPr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In folia 3 </w:t>
            </w:r>
            <w:proofErr w:type="spellStart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modificati</w:t>
            </w:r>
            <w:proofErr w:type="spellEnd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dimensiunea fontului subtitlului Originea si jocul modern la 32.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96"/>
              <w:gridCol w:w="799"/>
            </w:tblGrid>
            <w:tr w:rsidR="00802DEB" w:rsidRPr="00802DEB">
              <w:tc>
                <w:tcPr>
                  <w:tcW w:w="4000" w:type="pct"/>
                  <w:hideMark/>
                </w:tcPr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Solutie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sugerata: 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Selectati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folia 3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din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tab-ul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Slides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. 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Selectati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cuvintele </w:t>
                  </w:r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Originea si jocul modern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. 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In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tab-ul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Home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, click pe </w:t>
                  </w:r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32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in caseta </w:t>
                  </w:r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Font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size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. </w:t>
                  </w:r>
                </w:p>
              </w:tc>
              <w:tc>
                <w:tcPr>
                  <w:tcW w:w="0" w:type="auto"/>
                  <w:hideMark/>
                </w:tcPr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</w:tr>
          </w:tbl>
          <w:p w:rsidR="00802DEB" w:rsidRPr="00802DEB" w:rsidRDefault="00802DEB" w:rsidP="00802DE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o-RO"/>
              </w:rPr>
            </w:pPr>
          </w:p>
        </w:tc>
      </w:tr>
      <w:tr w:rsidR="00802DEB" w:rsidRPr="00802DEB" w:rsidTr="00802DEB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802DEB" w:rsidRPr="00802DEB" w:rsidRDefault="00802DEB" w:rsidP="00802DEB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</w:pPr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lastRenderedPageBreak/>
              <w:t xml:space="preserve">In folia 3, </w:t>
            </w:r>
            <w:proofErr w:type="spellStart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ingrosati</w:t>
            </w:r>
            <w:proofErr w:type="spellEnd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(bold) textul Originea si jocul modern.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96"/>
              <w:gridCol w:w="799"/>
            </w:tblGrid>
            <w:tr w:rsidR="00802DEB" w:rsidRPr="00802DEB">
              <w:tc>
                <w:tcPr>
                  <w:tcW w:w="4000" w:type="pct"/>
                  <w:hideMark/>
                </w:tcPr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Solutie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sugerata: 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Selectati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folia 3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din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tab-ul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Slides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. 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Selectati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cuvintele </w:t>
                  </w:r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Originea si jocul modern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. 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In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tab-ul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Home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, click pe butonul </w:t>
                  </w:r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Bold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. </w:t>
                  </w:r>
                </w:p>
              </w:tc>
              <w:tc>
                <w:tcPr>
                  <w:tcW w:w="0" w:type="auto"/>
                  <w:hideMark/>
                </w:tcPr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</w:tr>
          </w:tbl>
          <w:p w:rsidR="00802DEB" w:rsidRPr="00802DEB" w:rsidRDefault="00802DEB" w:rsidP="00802DE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o-RO"/>
              </w:rPr>
            </w:pPr>
          </w:p>
        </w:tc>
      </w:tr>
      <w:tr w:rsidR="00802DEB" w:rsidRPr="00802DEB" w:rsidTr="00802DEB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802DEB" w:rsidRPr="00802DEB" w:rsidRDefault="00802DEB" w:rsidP="00802DEB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</w:pPr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In folia 3 </w:t>
            </w:r>
            <w:proofErr w:type="spellStart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schimbati</w:t>
            </w:r>
            <w:proofErr w:type="spellEnd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in negru culoarea fontului din subtitlul Originea si jocul modern.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96"/>
              <w:gridCol w:w="799"/>
            </w:tblGrid>
            <w:tr w:rsidR="00802DEB" w:rsidRPr="00802DEB">
              <w:tc>
                <w:tcPr>
                  <w:tcW w:w="4000" w:type="pct"/>
                  <w:hideMark/>
                </w:tcPr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Solutie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sugerata: 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Selectati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folia 3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din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tab-ul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Slides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. 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Selectati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cuvintele </w:t>
                  </w:r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Originea si jocul modern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. 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Pentru a aplica culoarea cea mai recent utilizata, click pe butonul </w:t>
                  </w:r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Font Color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din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tab-ul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Home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. 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Pentru a aplica o culoare diferita, click pe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sageata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de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langa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butonul </w:t>
                  </w:r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Font Color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, apoi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selectati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o noua culoare. </w:t>
                  </w:r>
                </w:p>
              </w:tc>
              <w:tc>
                <w:tcPr>
                  <w:tcW w:w="0" w:type="auto"/>
                  <w:hideMark/>
                </w:tcPr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</w:tr>
          </w:tbl>
          <w:p w:rsidR="00802DEB" w:rsidRPr="00802DEB" w:rsidRDefault="00802DEB" w:rsidP="00802DE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o-RO"/>
              </w:rPr>
            </w:pPr>
          </w:p>
        </w:tc>
      </w:tr>
      <w:tr w:rsidR="00802DEB" w:rsidRPr="00802DEB" w:rsidTr="00802DEB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802DEB" w:rsidRPr="00802DEB" w:rsidRDefault="00802DEB" w:rsidP="00802DEB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</w:pPr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In folia 5 </w:t>
            </w:r>
            <w:proofErr w:type="spellStart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aplicati</w:t>
            </w:r>
            <w:proofErr w:type="spellEnd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optiunea</w:t>
            </w:r>
            <w:proofErr w:type="spellEnd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Sentence</w:t>
            </w:r>
            <w:proofErr w:type="spellEnd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case (Caz </w:t>
            </w:r>
            <w:proofErr w:type="spellStart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propozitie</w:t>
            </w:r>
            <w:proofErr w:type="spellEnd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) tuturor liniilor din lista.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96"/>
              <w:gridCol w:w="799"/>
            </w:tblGrid>
            <w:tr w:rsidR="00802DEB" w:rsidRPr="00802DEB">
              <w:tc>
                <w:tcPr>
                  <w:tcW w:w="4000" w:type="pct"/>
                  <w:hideMark/>
                </w:tcPr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Solutie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sugerata: 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Selectati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folia 5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din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tab-ul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Slides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. 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Selectati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toate liniile din lista numerotata. 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In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tab-ul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Home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, click pe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sageata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de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langa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butonul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Change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Case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. 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Select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Sentence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case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. </w:t>
                  </w:r>
                </w:p>
              </w:tc>
              <w:tc>
                <w:tcPr>
                  <w:tcW w:w="0" w:type="auto"/>
                  <w:hideMark/>
                </w:tcPr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</w:tr>
          </w:tbl>
          <w:p w:rsidR="00802DEB" w:rsidRPr="00802DEB" w:rsidRDefault="00802DEB" w:rsidP="00802DE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o-RO"/>
              </w:rPr>
            </w:pPr>
          </w:p>
        </w:tc>
      </w:tr>
      <w:tr w:rsidR="00802DEB" w:rsidRPr="00802DEB" w:rsidTr="00802DEB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802DEB" w:rsidRPr="00802DEB" w:rsidRDefault="00802DEB" w:rsidP="00802DEB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</w:pPr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In folia 5 </w:t>
            </w:r>
            <w:proofErr w:type="spellStart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centrati</w:t>
            </w:r>
            <w:proofErr w:type="spellEnd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titlul </w:t>
            </w:r>
            <w:proofErr w:type="spellStart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Jucatori</w:t>
            </w:r>
            <w:proofErr w:type="spellEnd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faimosi</w:t>
            </w:r>
            <w:proofErr w:type="spellEnd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.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96"/>
              <w:gridCol w:w="799"/>
            </w:tblGrid>
            <w:tr w:rsidR="00802DEB" w:rsidRPr="00802DEB">
              <w:tc>
                <w:tcPr>
                  <w:tcW w:w="4000" w:type="pct"/>
                  <w:hideMark/>
                </w:tcPr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Solutie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sugerata: 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Selectati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folia 5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din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tab-ul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Slides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. 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Selectati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cuvintele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Jucatori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faimosi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. 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Click pe butonul </w:t>
                  </w:r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Center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din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tab-ul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Home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. </w:t>
                  </w:r>
                </w:p>
              </w:tc>
              <w:tc>
                <w:tcPr>
                  <w:tcW w:w="0" w:type="auto"/>
                  <w:hideMark/>
                </w:tcPr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</w:tr>
          </w:tbl>
          <w:p w:rsidR="00802DEB" w:rsidRPr="00802DEB" w:rsidRDefault="00802DEB" w:rsidP="00802DE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o-RO"/>
              </w:rPr>
            </w:pPr>
          </w:p>
        </w:tc>
      </w:tr>
      <w:tr w:rsidR="00802DEB" w:rsidRPr="00802DEB" w:rsidTr="00802DEB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802DEB" w:rsidRPr="00802DEB" w:rsidRDefault="00802DEB" w:rsidP="00802DEB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</w:pPr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In folia 5 </w:t>
            </w:r>
            <w:proofErr w:type="spellStart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afisati</w:t>
            </w:r>
            <w:proofErr w:type="spellEnd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textul </w:t>
            </w:r>
            <w:proofErr w:type="spellStart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Steinitz</w:t>
            </w:r>
            <w:proofErr w:type="spellEnd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pe primul nivel de </w:t>
            </w:r>
            <w:proofErr w:type="spellStart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indentare</w:t>
            </w:r>
            <w:proofErr w:type="spellEnd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(la </w:t>
            </w:r>
            <w:proofErr w:type="spellStart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acelasi</w:t>
            </w:r>
            <w:proofErr w:type="spellEnd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nivel cu lista numerotata).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96"/>
              <w:gridCol w:w="799"/>
            </w:tblGrid>
            <w:tr w:rsidR="00802DEB" w:rsidRPr="00802DEB">
              <w:tc>
                <w:tcPr>
                  <w:tcW w:w="4000" w:type="pct"/>
                  <w:hideMark/>
                </w:tcPr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Solutie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sugerata: 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Selectati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folia 5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din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tab-ul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Slides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. 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Selectati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cuvantul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Steinitz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. 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lastRenderedPageBreak/>
                    <w:t xml:space="preserve">Click pe butonul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Decrease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List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Level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din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tab-ul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Home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. </w:t>
                  </w:r>
                </w:p>
              </w:tc>
              <w:tc>
                <w:tcPr>
                  <w:tcW w:w="0" w:type="auto"/>
                  <w:hideMark/>
                </w:tcPr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</w:tr>
          </w:tbl>
          <w:p w:rsidR="00802DEB" w:rsidRPr="00802DEB" w:rsidRDefault="00802DEB" w:rsidP="00802DE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o-RO"/>
              </w:rPr>
            </w:pPr>
          </w:p>
        </w:tc>
      </w:tr>
      <w:tr w:rsidR="00802DEB" w:rsidRPr="00802DEB" w:rsidTr="00802DEB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802DEB" w:rsidRPr="00802DEB" w:rsidRDefault="00802DEB" w:rsidP="00802DEB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</w:pPr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lastRenderedPageBreak/>
              <w:t xml:space="preserve">In folia 5, </w:t>
            </w:r>
            <w:proofErr w:type="spellStart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mariti</w:t>
            </w:r>
            <w:proofErr w:type="spellEnd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spatierea</w:t>
            </w:r>
            <w:proofErr w:type="spellEnd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liniilor numerotate (line </w:t>
            </w:r>
            <w:proofErr w:type="spellStart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spacing</w:t>
            </w:r>
            <w:proofErr w:type="spellEnd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) la 2.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96"/>
              <w:gridCol w:w="799"/>
            </w:tblGrid>
            <w:tr w:rsidR="00802DEB" w:rsidRPr="00802DEB">
              <w:tc>
                <w:tcPr>
                  <w:tcW w:w="4000" w:type="pct"/>
                  <w:hideMark/>
                </w:tcPr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Solutie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sugerata: 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Selectati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folia 5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din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tab-ul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Slides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. 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Selectati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toate liniile din lista numerotata. 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In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tab-ul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Home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, click pe </w:t>
                  </w:r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Line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Spacing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apoi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selectati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2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lines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. </w:t>
                  </w:r>
                </w:p>
              </w:tc>
              <w:tc>
                <w:tcPr>
                  <w:tcW w:w="0" w:type="auto"/>
                  <w:hideMark/>
                </w:tcPr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</w:tr>
          </w:tbl>
          <w:p w:rsidR="00802DEB" w:rsidRPr="00802DEB" w:rsidRDefault="00802DEB" w:rsidP="00802DE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o-RO"/>
              </w:rPr>
            </w:pPr>
          </w:p>
        </w:tc>
      </w:tr>
      <w:tr w:rsidR="00802DEB" w:rsidRPr="00802DEB" w:rsidTr="00802DEB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802DEB" w:rsidRPr="00802DEB" w:rsidRDefault="00802DEB" w:rsidP="00802DEB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</w:pPr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In folia 5 </w:t>
            </w:r>
            <w:proofErr w:type="spellStart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schimbati</w:t>
            </w:r>
            <w:proofErr w:type="spellEnd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lista numerotata </w:t>
            </w:r>
            <w:proofErr w:type="spellStart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intr-o</w:t>
            </w:r>
            <w:proofErr w:type="spellEnd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lista cu marcatori la alegere.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96"/>
              <w:gridCol w:w="799"/>
            </w:tblGrid>
            <w:tr w:rsidR="00802DEB" w:rsidRPr="00802DEB">
              <w:tc>
                <w:tcPr>
                  <w:tcW w:w="4000" w:type="pct"/>
                  <w:hideMark/>
                </w:tcPr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Solutie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sugerata: 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Selectati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folia 5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din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tab-ul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Slides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. 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Selectati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toate liniile din lista numerotata. 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Click pe butonul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Bullets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din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tab-ul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Home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. </w:t>
                  </w:r>
                </w:p>
              </w:tc>
              <w:tc>
                <w:tcPr>
                  <w:tcW w:w="0" w:type="auto"/>
                  <w:hideMark/>
                </w:tcPr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</w:tr>
          </w:tbl>
          <w:p w:rsidR="00802DEB" w:rsidRPr="00802DEB" w:rsidRDefault="00802DEB" w:rsidP="00802DE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o-RO"/>
              </w:rPr>
            </w:pPr>
          </w:p>
        </w:tc>
      </w:tr>
      <w:tr w:rsidR="00802DEB" w:rsidRPr="00802DEB" w:rsidTr="00802DEB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802DEB" w:rsidRPr="00802DEB" w:rsidRDefault="00802DEB" w:rsidP="00802DEB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</w:pPr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In folia 7 </w:t>
            </w:r>
            <w:proofErr w:type="spellStart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inserati</w:t>
            </w:r>
            <w:proofErr w:type="spellEnd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o noua coloana in dreapta coloanei Nume.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96"/>
              <w:gridCol w:w="799"/>
            </w:tblGrid>
            <w:tr w:rsidR="00802DEB" w:rsidRPr="00802DEB">
              <w:tc>
                <w:tcPr>
                  <w:tcW w:w="4000" w:type="pct"/>
                  <w:hideMark/>
                </w:tcPr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Solutie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sugerata: 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Selectati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folia 7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din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tab-ul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Slides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. 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Click o data deasupra coloanei </w:t>
                  </w:r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Nume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pentru a selecta coloana. 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In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tab-ul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Layout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, click pe butonul </w:t>
                  </w:r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Insert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right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. </w:t>
                  </w:r>
                </w:p>
              </w:tc>
              <w:tc>
                <w:tcPr>
                  <w:tcW w:w="0" w:type="auto"/>
                  <w:hideMark/>
                </w:tcPr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</w:tr>
          </w:tbl>
          <w:p w:rsidR="00802DEB" w:rsidRPr="00802DEB" w:rsidRDefault="00802DEB" w:rsidP="00802DE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o-RO"/>
              </w:rPr>
            </w:pPr>
          </w:p>
        </w:tc>
      </w:tr>
      <w:tr w:rsidR="00802DEB" w:rsidRPr="00802DEB" w:rsidTr="00802DEB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802DEB" w:rsidRPr="00802DEB" w:rsidRDefault="00802DEB" w:rsidP="00802DEB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</w:pPr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In folia 7 </w:t>
            </w:r>
            <w:proofErr w:type="spellStart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micsorati</w:t>
            </w:r>
            <w:proofErr w:type="spellEnd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latimea</w:t>
            </w:r>
            <w:proofErr w:type="spellEnd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primei coloane la alegere.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96"/>
              <w:gridCol w:w="799"/>
            </w:tblGrid>
            <w:tr w:rsidR="00802DEB" w:rsidRPr="00802DEB">
              <w:tc>
                <w:tcPr>
                  <w:tcW w:w="4000" w:type="pct"/>
                  <w:hideMark/>
                </w:tcPr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Solutie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sugerata: 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Selectati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folia 7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din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tab-ul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Slides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. 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Tineti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cursorul peste marginea din dreapta a primei coloane pana acesta se schimba. 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Click si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trageti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de margine spre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stanga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. </w:t>
                  </w:r>
                </w:p>
              </w:tc>
              <w:tc>
                <w:tcPr>
                  <w:tcW w:w="0" w:type="auto"/>
                  <w:hideMark/>
                </w:tcPr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</w:tr>
          </w:tbl>
          <w:p w:rsidR="00802DEB" w:rsidRPr="00802DEB" w:rsidRDefault="00802DEB" w:rsidP="00802DE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o-RO"/>
              </w:rPr>
            </w:pPr>
          </w:p>
        </w:tc>
      </w:tr>
      <w:tr w:rsidR="00802DEB" w:rsidRPr="00802DEB" w:rsidTr="00802DEB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802DEB" w:rsidRPr="00802DEB" w:rsidRDefault="00802DEB" w:rsidP="00802DEB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</w:pPr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In folia 8 </w:t>
            </w:r>
            <w:proofErr w:type="spellStart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inlocuiti</w:t>
            </w:r>
            <w:proofErr w:type="spellEnd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textul Israel cu China.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96"/>
              <w:gridCol w:w="799"/>
            </w:tblGrid>
            <w:tr w:rsidR="00802DEB" w:rsidRPr="00802DEB">
              <w:tc>
                <w:tcPr>
                  <w:tcW w:w="4000" w:type="pct"/>
                  <w:hideMark/>
                </w:tcPr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Solutie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sugerata: 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Selectati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folia 8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din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tab-ul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Slides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. 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Click pe grafic. 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In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tab-ul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Design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,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selectati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butonul </w:t>
                  </w:r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Edit Data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. 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Click pe celula ce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contine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cuvantul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Israel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,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tastati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China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. </w:t>
                  </w:r>
                </w:p>
              </w:tc>
              <w:tc>
                <w:tcPr>
                  <w:tcW w:w="0" w:type="auto"/>
                  <w:hideMark/>
                </w:tcPr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</w:tr>
          </w:tbl>
          <w:p w:rsidR="00802DEB" w:rsidRPr="00802DEB" w:rsidRDefault="00802DEB" w:rsidP="00802DE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o-RO"/>
              </w:rPr>
            </w:pPr>
          </w:p>
        </w:tc>
      </w:tr>
      <w:tr w:rsidR="00802DEB" w:rsidRPr="00802DEB" w:rsidTr="00802DEB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802DEB" w:rsidRPr="00802DEB" w:rsidRDefault="00802DEB" w:rsidP="00802DEB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</w:pPr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lastRenderedPageBreak/>
              <w:t xml:space="preserve">In folia 8 </w:t>
            </w:r>
            <w:proofErr w:type="spellStart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schimbati</w:t>
            </w:r>
            <w:proofErr w:type="spellEnd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tipul graficului existent </w:t>
            </w:r>
            <w:proofErr w:type="spellStart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intr</w:t>
            </w:r>
            <w:proofErr w:type="spellEnd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-un grafic de tip bar (bara).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96"/>
              <w:gridCol w:w="799"/>
            </w:tblGrid>
            <w:tr w:rsidR="00802DEB" w:rsidRPr="00802DEB">
              <w:tc>
                <w:tcPr>
                  <w:tcW w:w="4000" w:type="pct"/>
                  <w:hideMark/>
                </w:tcPr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Solutie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sugerata: 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Selectati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folia 8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din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tab-ul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Slides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. 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Click pe grafic. 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In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tab-ul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Design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, click pe butonul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Change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Chart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type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. 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Selectati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Bar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apoi butonul </w:t>
                  </w:r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OK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. </w:t>
                  </w:r>
                </w:p>
              </w:tc>
              <w:tc>
                <w:tcPr>
                  <w:tcW w:w="0" w:type="auto"/>
                  <w:hideMark/>
                </w:tcPr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</w:tr>
          </w:tbl>
          <w:p w:rsidR="00802DEB" w:rsidRPr="00802DEB" w:rsidRDefault="00802DEB" w:rsidP="00802DE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o-RO"/>
              </w:rPr>
            </w:pPr>
          </w:p>
        </w:tc>
      </w:tr>
      <w:tr w:rsidR="00802DEB" w:rsidRPr="00802DEB" w:rsidTr="00802DEB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802DEB" w:rsidRPr="00802DEB" w:rsidRDefault="00802DEB" w:rsidP="00802DEB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</w:pPr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In folia 8 </w:t>
            </w:r>
            <w:proofErr w:type="spellStart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introduceti</w:t>
            </w:r>
            <w:proofErr w:type="spellEnd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textul </w:t>
            </w:r>
            <w:proofErr w:type="spellStart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jucatori</w:t>
            </w:r>
            <w:proofErr w:type="spellEnd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dupa</w:t>
            </w:r>
            <w:proofErr w:type="spellEnd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cuvintele primilor 10 din titlul graficului.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96"/>
              <w:gridCol w:w="799"/>
            </w:tblGrid>
            <w:tr w:rsidR="00802DEB" w:rsidRPr="00802DEB">
              <w:tc>
                <w:tcPr>
                  <w:tcW w:w="4000" w:type="pct"/>
                  <w:hideMark/>
                </w:tcPr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Solutie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sugerata: 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Selectati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folia 8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din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tab-ul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Slides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. 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Click pe grafic, apoi click de doua ori pe titlul graficului. 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Tastati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jucatori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dupa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cuvintele </w:t>
                  </w:r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primilor 10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. </w:t>
                  </w:r>
                </w:p>
              </w:tc>
              <w:tc>
                <w:tcPr>
                  <w:tcW w:w="0" w:type="auto"/>
                  <w:hideMark/>
                </w:tcPr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</w:tr>
          </w:tbl>
          <w:p w:rsidR="00802DEB" w:rsidRPr="00802DEB" w:rsidRDefault="00802DEB" w:rsidP="00802DE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o-RO"/>
              </w:rPr>
            </w:pPr>
          </w:p>
        </w:tc>
      </w:tr>
      <w:tr w:rsidR="00802DEB" w:rsidRPr="00802DEB" w:rsidTr="00802DEB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802DEB" w:rsidRPr="00802DEB" w:rsidRDefault="00802DEB" w:rsidP="00802DEB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</w:pPr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In folia 8 </w:t>
            </w:r>
            <w:proofErr w:type="spellStart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afisati</w:t>
            </w:r>
            <w:proofErr w:type="spellEnd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etichetele (Data </w:t>
            </w:r>
            <w:proofErr w:type="spellStart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Labels</w:t>
            </w:r>
            <w:proofErr w:type="spellEnd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) pentru fiecare categorie din grafic.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96"/>
              <w:gridCol w:w="799"/>
            </w:tblGrid>
            <w:tr w:rsidR="00802DEB" w:rsidRPr="00802DEB">
              <w:tc>
                <w:tcPr>
                  <w:tcW w:w="4000" w:type="pct"/>
                  <w:hideMark/>
                </w:tcPr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Solutie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sugerata: 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Selectati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folia 8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. 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Click pe grafic. 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In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tab-ul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Design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, click pe butonul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Add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Chart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Element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si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selectati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o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optiune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din lista </w:t>
                  </w:r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Data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Labels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.  </w:t>
                  </w:r>
                </w:p>
              </w:tc>
              <w:tc>
                <w:tcPr>
                  <w:tcW w:w="0" w:type="auto"/>
                  <w:hideMark/>
                </w:tcPr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</w:tr>
          </w:tbl>
          <w:p w:rsidR="00802DEB" w:rsidRPr="00802DEB" w:rsidRDefault="00802DEB" w:rsidP="00802DE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o-RO"/>
              </w:rPr>
            </w:pPr>
          </w:p>
        </w:tc>
      </w:tr>
      <w:tr w:rsidR="00802DEB" w:rsidRPr="00802DEB" w:rsidTr="00802DEB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802DEB" w:rsidRPr="00802DEB" w:rsidRDefault="00802DEB" w:rsidP="00802DEB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</w:pPr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In folia 8 </w:t>
            </w:r>
            <w:proofErr w:type="spellStart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schimbati</w:t>
            </w:r>
            <w:proofErr w:type="spellEnd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culoarea de fundal (</w:t>
            </w:r>
            <w:proofErr w:type="spellStart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chart</w:t>
            </w:r>
            <w:proofErr w:type="spellEnd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area</w:t>
            </w:r>
            <w:proofErr w:type="spellEnd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) a graficului </w:t>
            </w:r>
            <w:proofErr w:type="spellStart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intr-o</w:t>
            </w:r>
            <w:proofErr w:type="spellEnd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culoare la alegere.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96"/>
              <w:gridCol w:w="799"/>
            </w:tblGrid>
            <w:tr w:rsidR="00802DEB" w:rsidRPr="00802DEB">
              <w:tc>
                <w:tcPr>
                  <w:tcW w:w="4000" w:type="pct"/>
                  <w:hideMark/>
                </w:tcPr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Solutie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sugerata: 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Selectati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folia 8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din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tab-ul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Slides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. 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Click pe grafic. 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In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tab-ul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Format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, click pe butonul </w:t>
                  </w:r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Format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Selection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.  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Selectati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Solid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Fill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, click pe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sageata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de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langa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butonul </w:t>
                  </w:r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Color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si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alegeti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o culoare din paleta de culori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afisata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. </w:t>
                  </w:r>
                </w:p>
              </w:tc>
              <w:tc>
                <w:tcPr>
                  <w:tcW w:w="0" w:type="auto"/>
                  <w:hideMark/>
                </w:tcPr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</w:tr>
          </w:tbl>
          <w:p w:rsidR="00802DEB" w:rsidRPr="00802DEB" w:rsidRDefault="00802DEB" w:rsidP="00802DE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o-RO"/>
              </w:rPr>
            </w:pPr>
          </w:p>
        </w:tc>
      </w:tr>
      <w:tr w:rsidR="00802DEB" w:rsidRPr="00802DEB" w:rsidTr="00802DEB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802DEB" w:rsidRPr="00802DEB" w:rsidRDefault="00802DEB" w:rsidP="00802DEB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</w:pPr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In folia 8 </w:t>
            </w:r>
            <w:proofErr w:type="spellStart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schimbati</w:t>
            </w:r>
            <w:proofErr w:type="spellEnd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culoarea barei galbene din grafic in albastru.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96"/>
              <w:gridCol w:w="799"/>
            </w:tblGrid>
            <w:tr w:rsidR="00802DEB" w:rsidRPr="00802DEB">
              <w:tc>
                <w:tcPr>
                  <w:tcW w:w="4000" w:type="pct"/>
                  <w:hideMark/>
                </w:tcPr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Solutie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sugerata: 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Selectati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folia 8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din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tab-ul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Slides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. 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Dublu-click pe grafic, apoi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selectati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bara galbena. 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In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tab-ul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Format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, click pe butonul </w:t>
                  </w:r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Format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Selection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si apoi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Fill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.  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lastRenderedPageBreak/>
                    <w:t xml:space="preserve">Click pe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sageata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de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langa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butonul </w:t>
                  </w:r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Color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si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alegeti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o culoare din paleta de culori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afisata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. </w:t>
                  </w:r>
                </w:p>
              </w:tc>
              <w:tc>
                <w:tcPr>
                  <w:tcW w:w="0" w:type="auto"/>
                  <w:hideMark/>
                </w:tcPr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</w:tr>
          </w:tbl>
          <w:p w:rsidR="00802DEB" w:rsidRPr="00802DEB" w:rsidRDefault="00802DEB" w:rsidP="00802DE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o-RO"/>
              </w:rPr>
            </w:pPr>
          </w:p>
        </w:tc>
      </w:tr>
      <w:tr w:rsidR="00802DEB" w:rsidRPr="00802DEB" w:rsidTr="00802DEB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802DEB" w:rsidRPr="00802DEB" w:rsidRDefault="00802DEB" w:rsidP="00802DEB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</w:pPr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lastRenderedPageBreak/>
              <w:t xml:space="preserve">In folia 10 </w:t>
            </w:r>
            <w:proofErr w:type="spellStart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inserati</w:t>
            </w:r>
            <w:proofErr w:type="spellEnd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un grafic (</w:t>
            </w:r>
            <w:proofErr w:type="spellStart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SmartArt</w:t>
            </w:r>
            <w:proofErr w:type="spellEnd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Graphic</w:t>
            </w:r>
            <w:proofErr w:type="spellEnd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), cu aspect ierarhic, de tip Organigrama (</w:t>
            </w:r>
            <w:proofErr w:type="spellStart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Organization</w:t>
            </w:r>
            <w:proofErr w:type="spellEnd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Chart</w:t>
            </w:r>
            <w:proofErr w:type="spellEnd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)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96"/>
              <w:gridCol w:w="799"/>
            </w:tblGrid>
            <w:tr w:rsidR="00802DEB" w:rsidRPr="00802DEB">
              <w:tc>
                <w:tcPr>
                  <w:tcW w:w="4000" w:type="pct"/>
                  <w:hideMark/>
                </w:tcPr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Solutie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sugerata: 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Selectati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folia 10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din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tab-ul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Slides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. 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Click pe pictograma </w:t>
                  </w:r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Insert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SmartArt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Graphic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din cadrul casetei </w:t>
                  </w:r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Content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. 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Selectati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Hierarchy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, click pe pictograma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Organization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Chart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apoi click pe </w:t>
                  </w:r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OK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. </w:t>
                  </w:r>
                </w:p>
              </w:tc>
              <w:tc>
                <w:tcPr>
                  <w:tcW w:w="0" w:type="auto"/>
                  <w:hideMark/>
                </w:tcPr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</w:tr>
          </w:tbl>
          <w:p w:rsidR="00802DEB" w:rsidRPr="00802DEB" w:rsidRDefault="00802DEB" w:rsidP="00802DE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o-RO"/>
              </w:rPr>
            </w:pPr>
          </w:p>
        </w:tc>
      </w:tr>
      <w:tr w:rsidR="00802DEB" w:rsidRPr="00802DEB" w:rsidTr="00802DEB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802DEB" w:rsidRPr="00802DEB" w:rsidRDefault="00802DEB" w:rsidP="00802DEB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</w:pPr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In folia 10 </w:t>
            </w:r>
            <w:proofErr w:type="spellStart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retrogradati</w:t>
            </w:r>
            <w:proofErr w:type="spellEnd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(</w:t>
            </w:r>
            <w:proofErr w:type="spellStart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demote</w:t>
            </w:r>
            <w:proofErr w:type="spellEnd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) caseta America de Nord astfel </w:t>
            </w:r>
            <w:proofErr w:type="spellStart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incat</w:t>
            </w:r>
            <w:proofErr w:type="spellEnd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sa </w:t>
            </w:r>
            <w:proofErr w:type="spellStart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apara</w:t>
            </w:r>
            <w:proofErr w:type="spellEnd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sub caseta America de Sud.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96"/>
              <w:gridCol w:w="799"/>
            </w:tblGrid>
            <w:tr w:rsidR="00802DEB" w:rsidRPr="00802DEB">
              <w:tc>
                <w:tcPr>
                  <w:tcW w:w="4000" w:type="pct"/>
                  <w:hideMark/>
                </w:tcPr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Solutie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sugerata: 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Selectati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folia 10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din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tab-ul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Slides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. 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Selectati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caseta </w:t>
                  </w:r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America de Nord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. 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In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tab-ul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Design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, click pe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Demote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. </w:t>
                  </w:r>
                </w:p>
              </w:tc>
              <w:tc>
                <w:tcPr>
                  <w:tcW w:w="0" w:type="auto"/>
                  <w:hideMark/>
                </w:tcPr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</w:tr>
          </w:tbl>
          <w:p w:rsidR="00802DEB" w:rsidRPr="00802DEB" w:rsidRDefault="00802DEB" w:rsidP="00802DE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o-RO"/>
              </w:rPr>
            </w:pPr>
          </w:p>
        </w:tc>
      </w:tr>
      <w:tr w:rsidR="00802DEB" w:rsidRPr="00802DEB" w:rsidTr="00802DEB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802DEB" w:rsidRPr="00802DEB" w:rsidRDefault="00802DEB" w:rsidP="00802DEB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</w:pPr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In folia 10 </w:t>
            </w:r>
            <w:proofErr w:type="spellStart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stergeti</w:t>
            </w:r>
            <w:proofErr w:type="spellEnd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casuta</w:t>
            </w:r>
            <w:proofErr w:type="spellEnd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America de Nord din organigrama.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96"/>
              <w:gridCol w:w="799"/>
            </w:tblGrid>
            <w:tr w:rsidR="00802DEB" w:rsidRPr="00802DEB">
              <w:tc>
                <w:tcPr>
                  <w:tcW w:w="4000" w:type="pct"/>
                  <w:hideMark/>
                </w:tcPr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Solutie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sugerata: 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Selectati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folia 10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din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tab-ul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Slides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. 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Select caseta </w:t>
                  </w:r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America de Nord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apoi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apasati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tasta </w:t>
                  </w:r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DELETE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. </w:t>
                  </w:r>
                </w:p>
              </w:tc>
              <w:tc>
                <w:tcPr>
                  <w:tcW w:w="0" w:type="auto"/>
                  <w:hideMark/>
                </w:tcPr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</w:tr>
          </w:tbl>
          <w:p w:rsidR="00802DEB" w:rsidRPr="00802DEB" w:rsidRDefault="00802DEB" w:rsidP="00802DE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o-RO"/>
              </w:rPr>
            </w:pPr>
          </w:p>
        </w:tc>
      </w:tr>
      <w:tr w:rsidR="00802DEB" w:rsidRPr="00802DEB" w:rsidTr="00802DEB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802DEB" w:rsidRPr="00802DEB" w:rsidRDefault="00802DEB" w:rsidP="00802DEB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</w:pPr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In folia 11 </w:t>
            </w:r>
            <w:proofErr w:type="spellStart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inserati</w:t>
            </w:r>
            <w:proofErr w:type="spellEnd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imaginea chesspiece.jpg din Z:\.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96"/>
              <w:gridCol w:w="799"/>
            </w:tblGrid>
            <w:tr w:rsidR="00802DEB" w:rsidRPr="00802DEB">
              <w:tc>
                <w:tcPr>
                  <w:tcW w:w="4000" w:type="pct"/>
                  <w:hideMark/>
                </w:tcPr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Solutie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sugerata: 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Selectati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folia </w:t>
                  </w:r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11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.  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Click pe pictograma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Pictures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din zona de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continut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.  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Localizati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fisierul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si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selectati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-l.  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Click pe butonul </w:t>
                  </w:r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Insert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. </w:t>
                  </w:r>
                </w:p>
              </w:tc>
              <w:tc>
                <w:tcPr>
                  <w:tcW w:w="0" w:type="auto"/>
                  <w:hideMark/>
                </w:tcPr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</w:tr>
          </w:tbl>
          <w:p w:rsidR="00802DEB" w:rsidRPr="00802DEB" w:rsidRDefault="00802DEB" w:rsidP="00802DE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o-RO"/>
              </w:rPr>
            </w:pPr>
          </w:p>
        </w:tc>
      </w:tr>
      <w:tr w:rsidR="00802DEB" w:rsidRPr="00802DEB" w:rsidTr="00802DEB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802DEB" w:rsidRPr="00802DEB" w:rsidRDefault="00802DEB" w:rsidP="00802DEB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</w:pPr>
            <w:proofErr w:type="spellStart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Mutati</w:t>
            </w:r>
            <w:proofErr w:type="spellEnd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imaginea piesa de </w:t>
            </w:r>
            <w:proofErr w:type="spellStart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sah</w:t>
            </w:r>
            <w:proofErr w:type="spellEnd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din folia 11 in folia 12, in </w:t>
            </w:r>
            <w:proofErr w:type="spellStart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aceeasi</w:t>
            </w:r>
            <w:proofErr w:type="spellEnd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pozitie</w:t>
            </w:r>
            <w:proofErr w:type="spellEnd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.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96"/>
              <w:gridCol w:w="799"/>
            </w:tblGrid>
            <w:tr w:rsidR="00802DEB" w:rsidRPr="00802DEB">
              <w:tc>
                <w:tcPr>
                  <w:tcW w:w="4000" w:type="pct"/>
                  <w:hideMark/>
                </w:tcPr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Solutie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sugerata: 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Selectati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folia 11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din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tab-ul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Slides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. 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Selectati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imaginea, click pe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buutonul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Cut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din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tab-ul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Home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. 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Selectati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folia 12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din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tab-ul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Slides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. 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Click pe butonul </w:t>
                  </w:r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Paste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din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tab-ul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Home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. </w:t>
                  </w:r>
                </w:p>
              </w:tc>
              <w:tc>
                <w:tcPr>
                  <w:tcW w:w="0" w:type="auto"/>
                  <w:hideMark/>
                </w:tcPr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</w:tr>
          </w:tbl>
          <w:p w:rsidR="00802DEB" w:rsidRPr="00802DEB" w:rsidRDefault="00802DEB" w:rsidP="00802DE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o-RO"/>
              </w:rPr>
            </w:pPr>
          </w:p>
        </w:tc>
      </w:tr>
      <w:tr w:rsidR="00802DEB" w:rsidRPr="00802DEB" w:rsidTr="00802DEB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802DEB" w:rsidRPr="00802DEB" w:rsidRDefault="00802DEB" w:rsidP="00802DEB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</w:pPr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lastRenderedPageBreak/>
              <w:t xml:space="preserve">In folia 11 </w:t>
            </w:r>
            <w:proofErr w:type="spellStart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micsorati</w:t>
            </w:r>
            <w:proofErr w:type="spellEnd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dimensiunea imaginii piesa de </w:t>
            </w:r>
            <w:proofErr w:type="spellStart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sah</w:t>
            </w:r>
            <w:proofErr w:type="spellEnd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astfel </w:t>
            </w:r>
            <w:proofErr w:type="spellStart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incat</w:t>
            </w:r>
            <w:proofErr w:type="spellEnd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sa nu acopere forma ovala.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96"/>
              <w:gridCol w:w="799"/>
            </w:tblGrid>
            <w:tr w:rsidR="00802DEB" w:rsidRPr="00802DEB">
              <w:tc>
                <w:tcPr>
                  <w:tcW w:w="4000" w:type="pct"/>
                  <w:hideMark/>
                </w:tcPr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Solutie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sugerata: 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Selectati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folia 11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din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tab-ul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Slides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. 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Selectati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imaginea. 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Pozitionati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cursorul peste unul din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manerele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Sizing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. 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Micsorati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imaginea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dand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click si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trangand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de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maner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spre centrul imaginii. </w:t>
                  </w:r>
                </w:p>
              </w:tc>
              <w:tc>
                <w:tcPr>
                  <w:tcW w:w="0" w:type="auto"/>
                  <w:hideMark/>
                </w:tcPr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</w:tr>
          </w:tbl>
          <w:p w:rsidR="00802DEB" w:rsidRPr="00802DEB" w:rsidRDefault="00802DEB" w:rsidP="00802DE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o-RO"/>
              </w:rPr>
            </w:pPr>
          </w:p>
        </w:tc>
      </w:tr>
      <w:tr w:rsidR="00802DEB" w:rsidRPr="00802DEB" w:rsidTr="00802DEB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802DEB" w:rsidRPr="00802DEB" w:rsidRDefault="00802DEB" w:rsidP="00802DEB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</w:pPr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In folia 11 </w:t>
            </w:r>
            <w:proofErr w:type="spellStart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rasuciti</w:t>
            </w:r>
            <w:proofErr w:type="spellEnd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orizontal (</w:t>
            </w:r>
            <w:proofErr w:type="spellStart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flip</w:t>
            </w:r>
            <w:proofErr w:type="spellEnd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horizontal</w:t>
            </w:r>
            <w:proofErr w:type="spellEnd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) </w:t>
            </w:r>
            <w:proofErr w:type="spellStart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sageata</w:t>
            </w:r>
            <w:proofErr w:type="spellEnd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galbena care </w:t>
            </w:r>
            <w:proofErr w:type="spellStart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contine</w:t>
            </w:r>
            <w:proofErr w:type="spellEnd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textul </w:t>
            </w:r>
            <w:proofErr w:type="spellStart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Draw</w:t>
            </w:r>
            <w:proofErr w:type="spellEnd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.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96"/>
              <w:gridCol w:w="799"/>
            </w:tblGrid>
            <w:tr w:rsidR="00802DEB" w:rsidRPr="00802DEB">
              <w:tc>
                <w:tcPr>
                  <w:tcW w:w="4000" w:type="pct"/>
                  <w:hideMark/>
                </w:tcPr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Solutie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sugerata: 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Selectati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folia 11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din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tab-ul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Slides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. 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Select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sageata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Block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. 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In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tab-ul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Format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, click pe butonul </w:t>
                  </w:r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Rotate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apoi click pe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Flip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Horizontal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. </w:t>
                  </w:r>
                </w:p>
              </w:tc>
              <w:tc>
                <w:tcPr>
                  <w:tcW w:w="0" w:type="auto"/>
                  <w:hideMark/>
                </w:tcPr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</w:tr>
          </w:tbl>
          <w:p w:rsidR="00802DEB" w:rsidRPr="00802DEB" w:rsidRDefault="00802DEB" w:rsidP="00802DE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o-RO"/>
              </w:rPr>
            </w:pPr>
          </w:p>
        </w:tc>
      </w:tr>
      <w:tr w:rsidR="00802DEB" w:rsidRPr="00802DEB" w:rsidTr="00802DEB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802DEB" w:rsidRPr="00802DEB" w:rsidRDefault="00802DEB" w:rsidP="00802DEB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</w:pPr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In folia 11 </w:t>
            </w:r>
            <w:proofErr w:type="spellStart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centrati</w:t>
            </w:r>
            <w:proofErr w:type="spellEnd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forma ovala din mijloc relativ pe orizontala foliei.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96"/>
              <w:gridCol w:w="799"/>
            </w:tblGrid>
            <w:tr w:rsidR="00802DEB" w:rsidRPr="00802DEB">
              <w:tc>
                <w:tcPr>
                  <w:tcW w:w="4000" w:type="pct"/>
                  <w:hideMark/>
                </w:tcPr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Solutie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sugerata: 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Selectati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folia 11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din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tab-ul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Slides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. 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Selectati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forma ovala din mijloc. 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In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tab-ul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Format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, click pe butonul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Align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. 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Selectati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Align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to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Slide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apoi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Align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Center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. </w:t>
                  </w:r>
                </w:p>
              </w:tc>
              <w:tc>
                <w:tcPr>
                  <w:tcW w:w="0" w:type="auto"/>
                  <w:hideMark/>
                </w:tcPr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</w:tr>
          </w:tbl>
          <w:p w:rsidR="00802DEB" w:rsidRPr="00802DEB" w:rsidRDefault="00802DEB" w:rsidP="00802DE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o-RO"/>
              </w:rPr>
            </w:pPr>
          </w:p>
        </w:tc>
      </w:tr>
      <w:tr w:rsidR="00802DEB" w:rsidRPr="00802DEB" w:rsidTr="00802DEB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802DEB" w:rsidRPr="00802DEB" w:rsidRDefault="00802DEB" w:rsidP="00802DEB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</w:pPr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In folia 11 </w:t>
            </w:r>
            <w:proofErr w:type="spellStart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inserati</w:t>
            </w:r>
            <w:proofErr w:type="spellEnd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o </w:t>
            </w:r>
            <w:proofErr w:type="spellStart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sageata</w:t>
            </w:r>
            <w:proofErr w:type="spellEnd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la </w:t>
            </w:r>
            <w:proofErr w:type="spellStart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stanga</w:t>
            </w:r>
            <w:proofErr w:type="spellEnd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. </w:t>
            </w:r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br/>
            </w:r>
            <w:proofErr w:type="spellStart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Plasati</w:t>
            </w:r>
            <w:proofErr w:type="spellEnd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sageata</w:t>
            </w:r>
            <w:proofErr w:type="spellEnd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la dreapta cercului Finalul jocului.</w:t>
            </w:r>
            <w:bookmarkStart w:id="0" w:name="_GoBack"/>
            <w:bookmarkEnd w:id="0"/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96"/>
              <w:gridCol w:w="799"/>
            </w:tblGrid>
            <w:tr w:rsidR="00802DEB" w:rsidRPr="00802DEB">
              <w:tc>
                <w:tcPr>
                  <w:tcW w:w="4000" w:type="pct"/>
                  <w:hideMark/>
                </w:tcPr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Solutie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sugerata: 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Selectati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folia 11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din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tab-ul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Slides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. 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In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tab-ul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Insert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, click pe butonul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Shapes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apoi click pe </w:t>
                  </w:r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Left Arrow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de sub </w:t>
                  </w:r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Block Arrow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. 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Click in dreapta formei ovale </w:t>
                  </w:r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Finalul jocului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. </w:t>
                  </w:r>
                </w:p>
              </w:tc>
              <w:tc>
                <w:tcPr>
                  <w:tcW w:w="0" w:type="auto"/>
                  <w:hideMark/>
                </w:tcPr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</w:tr>
          </w:tbl>
          <w:p w:rsidR="00802DEB" w:rsidRPr="00802DEB" w:rsidRDefault="00802DEB" w:rsidP="00802DE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o-RO"/>
              </w:rPr>
            </w:pPr>
          </w:p>
        </w:tc>
      </w:tr>
      <w:tr w:rsidR="00802DEB" w:rsidRPr="00802DEB" w:rsidTr="00802DEB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802DEB" w:rsidRPr="00802DEB" w:rsidRDefault="00802DEB" w:rsidP="00802DEB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</w:pPr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In folia 11, </w:t>
            </w:r>
            <w:proofErr w:type="spellStart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introduceti</w:t>
            </w:r>
            <w:proofErr w:type="spellEnd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textul </w:t>
            </w:r>
            <w:proofErr w:type="spellStart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Sah</w:t>
            </w:r>
            <w:proofErr w:type="spellEnd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mat in interiorul </w:t>
            </w:r>
            <w:proofErr w:type="spellStart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sagetii</w:t>
            </w:r>
            <w:proofErr w:type="spellEnd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. 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96"/>
              <w:gridCol w:w="799"/>
            </w:tblGrid>
            <w:tr w:rsidR="00802DEB" w:rsidRPr="00802DEB">
              <w:tc>
                <w:tcPr>
                  <w:tcW w:w="4000" w:type="pct"/>
                  <w:hideMark/>
                </w:tcPr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Solutie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sugerata: 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Selectati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folia 11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din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tab-ul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Slides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. 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Selectati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sageata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Block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. 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Tastati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Sah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mat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. </w:t>
                  </w:r>
                </w:p>
              </w:tc>
              <w:tc>
                <w:tcPr>
                  <w:tcW w:w="0" w:type="auto"/>
                  <w:hideMark/>
                </w:tcPr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</w:tr>
          </w:tbl>
          <w:p w:rsidR="00802DEB" w:rsidRPr="00802DEB" w:rsidRDefault="00802DEB" w:rsidP="00802DE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o-RO"/>
              </w:rPr>
            </w:pPr>
          </w:p>
        </w:tc>
      </w:tr>
      <w:tr w:rsidR="00802DEB" w:rsidRPr="00802DEB" w:rsidTr="00802DEB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802DEB" w:rsidRPr="00802DEB" w:rsidRDefault="00802DEB" w:rsidP="00802DEB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</w:pPr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In folia 11, </w:t>
            </w:r>
            <w:proofErr w:type="spellStart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modificati</w:t>
            </w:r>
            <w:proofErr w:type="spellEnd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la 2 grosimea liniei formei ovale </w:t>
            </w:r>
            <w:proofErr w:type="spellStart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pozitionate</w:t>
            </w:r>
            <w:proofErr w:type="spellEnd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in partea dreapta.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96"/>
              <w:gridCol w:w="799"/>
            </w:tblGrid>
            <w:tr w:rsidR="00802DEB" w:rsidRPr="00802DEB">
              <w:tc>
                <w:tcPr>
                  <w:tcW w:w="4000" w:type="pct"/>
                  <w:hideMark/>
                </w:tcPr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Solutie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sugerata: 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Selectati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folia 11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din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tab-ul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Slides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. 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Selectati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forma ovala din partea dreapta. 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lastRenderedPageBreak/>
                    <w:t xml:space="preserve">In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tab-ul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Format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, click pe butonul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Shape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Outline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, apoi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selectati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Weight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. 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Click pe </w:t>
                  </w:r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More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Lines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,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selectati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2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in lista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Width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. </w:t>
                  </w:r>
                </w:p>
              </w:tc>
              <w:tc>
                <w:tcPr>
                  <w:tcW w:w="0" w:type="auto"/>
                  <w:hideMark/>
                </w:tcPr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</w:tr>
          </w:tbl>
          <w:p w:rsidR="00802DEB" w:rsidRPr="00802DEB" w:rsidRDefault="00802DEB" w:rsidP="00802DE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o-RO"/>
              </w:rPr>
            </w:pPr>
          </w:p>
        </w:tc>
      </w:tr>
      <w:tr w:rsidR="00802DEB" w:rsidRPr="00802DEB" w:rsidTr="00802DEB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802DEB" w:rsidRPr="00802DEB" w:rsidRDefault="00802DEB" w:rsidP="00802DEB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</w:pPr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lastRenderedPageBreak/>
              <w:t xml:space="preserve">In folia 11 </w:t>
            </w:r>
            <w:proofErr w:type="spellStart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schimbati</w:t>
            </w:r>
            <w:proofErr w:type="spellEnd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stilul (</w:t>
            </w:r>
            <w:proofErr w:type="spellStart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end</w:t>
            </w:r>
            <w:proofErr w:type="spellEnd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style</w:t>
            </w:r>
            <w:proofErr w:type="spellEnd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) </w:t>
            </w:r>
            <w:proofErr w:type="spellStart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sagetii</w:t>
            </w:r>
            <w:proofErr w:type="spellEnd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negre </w:t>
            </w:r>
            <w:proofErr w:type="spellStart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intr</w:t>
            </w:r>
            <w:proofErr w:type="spellEnd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-un stil la alegere.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96"/>
              <w:gridCol w:w="799"/>
            </w:tblGrid>
            <w:tr w:rsidR="00802DEB" w:rsidRPr="00802DEB">
              <w:tc>
                <w:tcPr>
                  <w:tcW w:w="4000" w:type="pct"/>
                  <w:hideMark/>
                </w:tcPr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Solutie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sugerata: 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Selectati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folia 11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din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tab-ul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Slides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. 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Selectati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sageata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. 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Click pe butonul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Shape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Outline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, apoi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selectati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Arrows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. 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Click pe </w:t>
                  </w:r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More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Arrows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.  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Din lista derulanta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alegeti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un tip de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sageata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End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Arrow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neselectat. </w:t>
                  </w:r>
                </w:p>
              </w:tc>
              <w:tc>
                <w:tcPr>
                  <w:tcW w:w="0" w:type="auto"/>
                  <w:hideMark/>
                </w:tcPr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</w:tr>
          </w:tbl>
          <w:p w:rsidR="00802DEB" w:rsidRPr="00802DEB" w:rsidRDefault="00802DEB" w:rsidP="00802DE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o-RO"/>
              </w:rPr>
            </w:pPr>
          </w:p>
        </w:tc>
      </w:tr>
      <w:tr w:rsidR="00802DEB" w:rsidRPr="00802DEB" w:rsidTr="00802DEB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802DEB" w:rsidRPr="00802DEB" w:rsidRDefault="00802DEB" w:rsidP="00802DEB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</w:pPr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In folia 11 </w:t>
            </w:r>
            <w:proofErr w:type="spellStart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aplicati</w:t>
            </w:r>
            <w:proofErr w:type="spellEnd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un efect de umbra (</w:t>
            </w:r>
            <w:proofErr w:type="spellStart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shadow</w:t>
            </w:r>
            <w:proofErr w:type="spellEnd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effect</w:t>
            </w:r>
            <w:proofErr w:type="spellEnd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) formei ovale intitulata </w:t>
            </w:r>
            <w:proofErr w:type="spellStart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Setup</w:t>
            </w:r>
            <w:proofErr w:type="spellEnd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.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96"/>
              <w:gridCol w:w="799"/>
            </w:tblGrid>
            <w:tr w:rsidR="00802DEB" w:rsidRPr="00802DEB">
              <w:tc>
                <w:tcPr>
                  <w:tcW w:w="4000" w:type="pct"/>
                  <w:hideMark/>
                </w:tcPr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Solutie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sugerata: 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Selectati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folia 11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din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tab-ul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Slides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. 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Selectati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forma ovala cu textul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Setup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. 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Click pe butonul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Shape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Effects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din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tab-ul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Home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. 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Selectati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Shadow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, apoi click pe una din pictogramele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Shadow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style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. </w:t>
                  </w:r>
                </w:p>
              </w:tc>
              <w:tc>
                <w:tcPr>
                  <w:tcW w:w="0" w:type="auto"/>
                  <w:hideMark/>
                </w:tcPr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</w:tr>
          </w:tbl>
          <w:p w:rsidR="00802DEB" w:rsidRPr="00802DEB" w:rsidRDefault="00802DEB" w:rsidP="00802DE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o-RO"/>
              </w:rPr>
            </w:pPr>
          </w:p>
        </w:tc>
      </w:tr>
      <w:tr w:rsidR="00802DEB" w:rsidRPr="00802DEB" w:rsidTr="00802DEB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802DEB" w:rsidRPr="00802DEB" w:rsidRDefault="00802DEB" w:rsidP="00802DEB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</w:pPr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In folia 11 </w:t>
            </w:r>
            <w:proofErr w:type="spellStart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degrupati</w:t>
            </w:r>
            <w:proofErr w:type="spellEnd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toate </w:t>
            </w:r>
            <w:proofErr w:type="spellStart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sagetile</w:t>
            </w:r>
            <w:proofErr w:type="spellEnd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, formele ovale si imaginile.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96"/>
              <w:gridCol w:w="799"/>
            </w:tblGrid>
            <w:tr w:rsidR="00802DEB" w:rsidRPr="00802DEB">
              <w:tc>
                <w:tcPr>
                  <w:tcW w:w="4000" w:type="pct"/>
                  <w:hideMark/>
                </w:tcPr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Solutie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sugerata: 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Selectati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folia 11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din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tab-ul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Slides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. 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Click pe o imagine obiect pentru a selecta grupul de obiecte. 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In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tab-ul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Format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, click pe butonul </w:t>
                  </w:r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Group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, apoi click pe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Ungroup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. </w:t>
                  </w:r>
                </w:p>
              </w:tc>
              <w:tc>
                <w:tcPr>
                  <w:tcW w:w="0" w:type="auto"/>
                  <w:hideMark/>
                </w:tcPr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</w:tr>
          </w:tbl>
          <w:p w:rsidR="00802DEB" w:rsidRPr="00802DEB" w:rsidRDefault="00802DEB" w:rsidP="00802DE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o-RO"/>
              </w:rPr>
            </w:pPr>
          </w:p>
        </w:tc>
      </w:tr>
      <w:tr w:rsidR="00802DEB" w:rsidRPr="00802DEB" w:rsidTr="00802DEB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802DEB" w:rsidRPr="00802DEB" w:rsidRDefault="00802DEB" w:rsidP="00802DEB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</w:pPr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In folia 11, </w:t>
            </w:r>
            <w:proofErr w:type="spellStart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fara</w:t>
            </w:r>
            <w:proofErr w:type="spellEnd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sa </w:t>
            </w:r>
            <w:proofErr w:type="spellStart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mutati</w:t>
            </w:r>
            <w:proofErr w:type="spellEnd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celelalte forme ovale, </w:t>
            </w:r>
            <w:proofErr w:type="spellStart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aduceti</w:t>
            </w:r>
            <w:proofErr w:type="spellEnd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forma ovala ce </w:t>
            </w:r>
            <w:proofErr w:type="spellStart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contine</w:t>
            </w:r>
            <w:proofErr w:type="spellEnd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textul Reguli in fata </w:t>
            </w:r>
            <w:proofErr w:type="spellStart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celorlaltor</w:t>
            </w:r>
            <w:proofErr w:type="spellEnd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doua forme ovale.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96"/>
              <w:gridCol w:w="799"/>
            </w:tblGrid>
            <w:tr w:rsidR="00802DEB" w:rsidRPr="00802DEB">
              <w:tc>
                <w:tcPr>
                  <w:tcW w:w="4000" w:type="pct"/>
                  <w:hideMark/>
                </w:tcPr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Solutie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sugerata: 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Selectati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folia 11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din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tab-ul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Slides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. 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Selectati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cercul cu textul </w:t>
                  </w:r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Reguli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. 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In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tab-ul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Format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, click pe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Bring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Forward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, apoi click pe</w:t>
                  </w:r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Bring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to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Front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. </w:t>
                  </w:r>
                </w:p>
              </w:tc>
              <w:tc>
                <w:tcPr>
                  <w:tcW w:w="0" w:type="auto"/>
                  <w:hideMark/>
                </w:tcPr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</w:tr>
          </w:tbl>
          <w:p w:rsidR="00802DEB" w:rsidRPr="00802DEB" w:rsidRDefault="00802DEB" w:rsidP="00802DE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o-RO"/>
              </w:rPr>
            </w:pPr>
          </w:p>
        </w:tc>
      </w:tr>
      <w:tr w:rsidR="00802DEB" w:rsidRPr="00802DEB" w:rsidTr="00802DEB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802DEB" w:rsidRPr="00802DEB" w:rsidRDefault="00802DEB" w:rsidP="00802DEB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</w:pPr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lastRenderedPageBreak/>
              <w:t xml:space="preserve">In folia 12 </w:t>
            </w:r>
            <w:proofErr w:type="spellStart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modificati</w:t>
            </w:r>
            <w:proofErr w:type="spellEnd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durata efectului de </w:t>
            </w:r>
            <w:proofErr w:type="spellStart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tranzitie</w:t>
            </w:r>
            <w:proofErr w:type="spellEnd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intre folii la 01.00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96"/>
              <w:gridCol w:w="799"/>
            </w:tblGrid>
            <w:tr w:rsidR="00802DEB" w:rsidRPr="00802DEB">
              <w:tc>
                <w:tcPr>
                  <w:tcW w:w="4000" w:type="pct"/>
                  <w:hideMark/>
                </w:tcPr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Solutie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sugerata: 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Selectati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folia 12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din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tab-ul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Slides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. 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In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tab-ul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Transitions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, click pe </w:t>
                  </w:r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1.0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in lista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Duration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. </w:t>
                  </w:r>
                </w:p>
              </w:tc>
              <w:tc>
                <w:tcPr>
                  <w:tcW w:w="0" w:type="auto"/>
                  <w:hideMark/>
                </w:tcPr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</w:tr>
          </w:tbl>
          <w:p w:rsidR="00802DEB" w:rsidRPr="00802DEB" w:rsidRDefault="00802DEB" w:rsidP="00802DE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o-RO"/>
              </w:rPr>
            </w:pPr>
          </w:p>
        </w:tc>
      </w:tr>
      <w:tr w:rsidR="00802DEB" w:rsidRPr="00802DEB" w:rsidTr="00802DEB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802DEB" w:rsidRPr="00802DEB" w:rsidRDefault="00802DEB" w:rsidP="00802DEB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</w:pPr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In folia 12, </w:t>
            </w:r>
            <w:proofErr w:type="spellStart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stergeti</w:t>
            </w:r>
            <w:proofErr w:type="spellEnd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efectul de </w:t>
            </w:r>
            <w:proofErr w:type="spellStart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animatie</w:t>
            </w:r>
            <w:proofErr w:type="spellEnd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aplicat titlului.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96"/>
              <w:gridCol w:w="799"/>
            </w:tblGrid>
            <w:tr w:rsidR="00802DEB" w:rsidRPr="00802DEB">
              <w:tc>
                <w:tcPr>
                  <w:tcW w:w="4000" w:type="pct"/>
                  <w:hideMark/>
                </w:tcPr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Solutie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sugerata: 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Selectati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folia 12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din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tab-ul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Slides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. 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Selectati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titlul. 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In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tab-ul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Animations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, click pe </w:t>
                  </w:r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None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in panoul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Animations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. </w:t>
                  </w:r>
                </w:p>
              </w:tc>
              <w:tc>
                <w:tcPr>
                  <w:tcW w:w="0" w:type="auto"/>
                  <w:hideMark/>
                </w:tcPr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</w:tr>
          </w:tbl>
          <w:p w:rsidR="00802DEB" w:rsidRPr="00802DEB" w:rsidRDefault="00802DEB" w:rsidP="00802DE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o-RO"/>
              </w:rPr>
            </w:pPr>
          </w:p>
        </w:tc>
      </w:tr>
      <w:tr w:rsidR="00802DEB" w:rsidRPr="00802DEB" w:rsidTr="00802DEB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802DEB" w:rsidRPr="00802DEB" w:rsidRDefault="00802DEB" w:rsidP="00802DEB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</w:pPr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In folia 12 </w:t>
            </w:r>
            <w:proofErr w:type="spellStart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adaugati</w:t>
            </w:r>
            <w:proofErr w:type="spellEnd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nota </w:t>
            </w:r>
            <w:proofErr w:type="spellStart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Exercitiu</w:t>
            </w:r>
            <w:proofErr w:type="spellEnd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.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96"/>
              <w:gridCol w:w="799"/>
            </w:tblGrid>
            <w:tr w:rsidR="00802DEB" w:rsidRPr="00802DEB">
              <w:tc>
                <w:tcPr>
                  <w:tcW w:w="4000" w:type="pct"/>
                  <w:hideMark/>
                </w:tcPr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Solutie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sugerata: 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Selectati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folia 12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din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tab-ul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Slides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. 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Tastati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cuvantul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Exercitiu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in panoul </w:t>
                  </w:r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Notes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. </w:t>
                  </w:r>
                </w:p>
              </w:tc>
              <w:tc>
                <w:tcPr>
                  <w:tcW w:w="0" w:type="auto"/>
                  <w:hideMark/>
                </w:tcPr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</w:tr>
          </w:tbl>
          <w:p w:rsidR="00802DEB" w:rsidRPr="00802DEB" w:rsidRDefault="00802DEB" w:rsidP="00802DE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o-RO"/>
              </w:rPr>
            </w:pPr>
          </w:p>
        </w:tc>
      </w:tr>
      <w:tr w:rsidR="00802DEB" w:rsidRPr="00802DEB" w:rsidTr="00802DEB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802DEB" w:rsidRPr="00802DEB" w:rsidRDefault="00802DEB" w:rsidP="00802DEB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</w:pPr>
            <w:proofErr w:type="spellStart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Schimbati</w:t>
            </w:r>
            <w:proofErr w:type="spellEnd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dimensiunea foliilor </w:t>
            </w:r>
            <w:proofErr w:type="spellStart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prezentarii</w:t>
            </w:r>
            <w:proofErr w:type="spellEnd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in </w:t>
            </w:r>
            <w:proofErr w:type="spellStart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Proiectie</w:t>
            </w:r>
            <w:proofErr w:type="spellEnd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(</w:t>
            </w:r>
            <w:proofErr w:type="spellStart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Overhead</w:t>
            </w:r>
            <w:proofErr w:type="spellEnd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).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96"/>
              <w:gridCol w:w="799"/>
            </w:tblGrid>
            <w:tr w:rsidR="00802DEB" w:rsidRPr="00802DEB">
              <w:tc>
                <w:tcPr>
                  <w:tcW w:w="4000" w:type="pct"/>
                  <w:hideMark/>
                </w:tcPr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Solutie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sugerata: 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In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tab-ul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Design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, click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Slide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Size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si apoi click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Custom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Slide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Size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. 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Selectati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Overhead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in lista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Slides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sized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for: 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apoi click pe butonul </w:t>
                  </w:r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OK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. </w:t>
                  </w:r>
                </w:p>
              </w:tc>
              <w:tc>
                <w:tcPr>
                  <w:tcW w:w="0" w:type="auto"/>
                  <w:hideMark/>
                </w:tcPr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</w:tr>
          </w:tbl>
          <w:p w:rsidR="00802DEB" w:rsidRPr="00802DEB" w:rsidRDefault="00802DEB" w:rsidP="00802DE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o-RO"/>
              </w:rPr>
            </w:pPr>
          </w:p>
        </w:tc>
      </w:tr>
      <w:tr w:rsidR="00802DEB" w:rsidRPr="00802DEB" w:rsidTr="00802DEB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802DEB" w:rsidRPr="00802DEB" w:rsidRDefault="00802DEB" w:rsidP="00802DEB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</w:pPr>
            <w:proofErr w:type="spellStart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Ascundeti</w:t>
            </w:r>
            <w:proofErr w:type="spellEnd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(</w:t>
            </w:r>
            <w:proofErr w:type="spellStart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hide</w:t>
            </w:r>
            <w:proofErr w:type="spellEnd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) folia 2.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96"/>
              <w:gridCol w:w="799"/>
            </w:tblGrid>
            <w:tr w:rsidR="00802DEB" w:rsidRPr="00802DEB">
              <w:tc>
                <w:tcPr>
                  <w:tcW w:w="4000" w:type="pct"/>
                  <w:hideMark/>
                </w:tcPr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Solutie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sugerata: 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Selectati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folia 2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in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tab-ul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Slides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, click-dreapta, apoi click pe </w:t>
                  </w:r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Hide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Slide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. </w:t>
                  </w:r>
                </w:p>
              </w:tc>
              <w:tc>
                <w:tcPr>
                  <w:tcW w:w="0" w:type="auto"/>
                  <w:hideMark/>
                </w:tcPr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</w:tr>
          </w:tbl>
          <w:p w:rsidR="00802DEB" w:rsidRPr="00802DEB" w:rsidRDefault="00802DEB" w:rsidP="00802DE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o-RO"/>
              </w:rPr>
            </w:pPr>
          </w:p>
        </w:tc>
      </w:tr>
      <w:tr w:rsidR="00802DEB" w:rsidRPr="00802DEB" w:rsidTr="00802DEB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802DEB" w:rsidRPr="00802DEB" w:rsidRDefault="00802DEB" w:rsidP="00802DEB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</w:pPr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Pe ce tab trebuie sa </w:t>
            </w:r>
            <w:proofErr w:type="spellStart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dati</w:t>
            </w:r>
            <w:proofErr w:type="spellEnd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click pentru a apela </w:t>
            </w:r>
            <w:proofErr w:type="spellStart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functia</w:t>
            </w:r>
            <w:proofErr w:type="spellEnd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de corectare ortografica (spelling)?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48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7"/>
              <w:gridCol w:w="1918"/>
            </w:tblGrid>
            <w:tr w:rsidR="00802DEB" w:rsidRPr="00802DEB" w:rsidTr="00802DEB"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</w:tcPr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Raspuns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corect </w:t>
                  </w:r>
                </w:p>
              </w:tc>
            </w:tr>
            <w:tr w:rsidR="00802DEB" w:rsidRPr="00802DEB" w:rsidTr="00802DEB">
              <w:tc>
                <w:tcPr>
                  <w:tcW w:w="2500" w:type="pct"/>
                </w:tcPr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  <w:tc>
                <w:tcPr>
                  <w:tcW w:w="2500" w:type="pct"/>
                  <w:hideMark/>
                </w:tcPr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Tab-ul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Review</w:t>
                  </w:r>
                </w:p>
              </w:tc>
            </w:tr>
          </w:tbl>
          <w:p w:rsidR="00802DEB" w:rsidRPr="00802DEB" w:rsidRDefault="00802DEB" w:rsidP="00802DE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o-RO"/>
              </w:rPr>
            </w:pPr>
          </w:p>
        </w:tc>
      </w:tr>
      <w:tr w:rsidR="00802DEB" w:rsidRPr="00802DEB" w:rsidTr="00802DEB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802DEB" w:rsidRPr="00802DEB" w:rsidRDefault="00802DEB" w:rsidP="00802DEB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</w:pPr>
            <w:proofErr w:type="spellStart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Modificati</w:t>
            </w:r>
            <w:proofErr w:type="spellEnd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orientarea foliei in </w:t>
            </w:r>
            <w:proofErr w:type="spellStart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Landscape</w:t>
            </w:r>
            <w:proofErr w:type="spellEnd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(daca apare un mesaj de avertizare, </w:t>
            </w:r>
            <w:proofErr w:type="spellStart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selectati</w:t>
            </w:r>
            <w:proofErr w:type="spellEnd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optiunea</w:t>
            </w:r>
            <w:proofErr w:type="spellEnd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Ensure</w:t>
            </w:r>
            <w:proofErr w:type="spellEnd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Fit).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96"/>
              <w:gridCol w:w="799"/>
            </w:tblGrid>
            <w:tr w:rsidR="00802DEB" w:rsidRPr="00802DEB">
              <w:tc>
                <w:tcPr>
                  <w:tcW w:w="4000" w:type="pct"/>
                  <w:hideMark/>
                </w:tcPr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Solutie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sugerata: 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In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tab-ul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Design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, click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Slide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Size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si apoi click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Custom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Slide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Size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. 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Selectati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Landscape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din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sectiunea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Orientation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,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Slides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. 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Daca apare un mesaj de avertizare,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apasati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Ensure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Fit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. </w:t>
                  </w:r>
                </w:p>
              </w:tc>
              <w:tc>
                <w:tcPr>
                  <w:tcW w:w="0" w:type="auto"/>
                  <w:hideMark/>
                </w:tcPr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</w:tr>
          </w:tbl>
          <w:p w:rsidR="00802DEB" w:rsidRPr="00802DEB" w:rsidRDefault="00802DEB" w:rsidP="00802DE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o-RO"/>
              </w:rPr>
            </w:pPr>
          </w:p>
        </w:tc>
      </w:tr>
      <w:tr w:rsidR="00802DEB" w:rsidRPr="00802DEB" w:rsidTr="00802DEB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802DEB" w:rsidRPr="00802DEB" w:rsidRDefault="00802DEB" w:rsidP="00802DEB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</w:pPr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Unde trebuie sa </w:t>
            </w:r>
            <w:proofErr w:type="spellStart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dati</w:t>
            </w:r>
            <w:proofErr w:type="spellEnd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click pentru a indica imprimarea a 3 copii?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48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7"/>
              <w:gridCol w:w="1918"/>
            </w:tblGrid>
            <w:tr w:rsidR="00802DEB" w:rsidRPr="00802DEB" w:rsidTr="00802DEB"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</w:tcPr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Raspuns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corect </w:t>
                  </w:r>
                </w:p>
              </w:tc>
            </w:tr>
            <w:tr w:rsidR="00802DEB" w:rsidRPr="00802DEB" w:rsidTr="00802DEB">
              <w:tc>
                <w:tcPr>
                  <w:tcW w:w="2500" w:type="pct"/>
                </w:tcPr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  <w:tc>
                <w:tcPr>
                  <w:tcW w:w="2500" w:type="pct"/>
                  <w:hideMark/>
                </w:tcPr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The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Number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of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copies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box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The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Number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of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copies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box (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up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arrow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)</w:t>
                  </w:r>
                </w:p>
              </w:tc>
            </w:tr>
          </w:tbl>
          <w:p w:rsidR="00802DEB" w:rsidRPr="00802DEB" w:rsidRDefault="00802DEB" w:rsidP="00802DE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o-RO"/>
              </w:rPr>
            </w:pPr>
          </w:p>
        </w:tc>
      </w:tr>
      <w:tr w:rsidR="00802DEB" w:rsidRPr="00802DEB" w:rsidTr="00802DEB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802DEB" w:rsidRPr="00802DEB" w:rsidRDefault="00802DEB" w:rsidP="00802DEB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</w:pPr>
            <w:proofErr w:type="spellStart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lastRenderedPageBreak/>
              <w:t>Rulati</w:t>
            </w:r>
            <w:proofErr w:type="spellEnd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prezentarea (</w:t>
            </w:r>
            <w:proofErr w:type="spellStart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slide</w:t>
            </w:r>
            <w:proofErr w:type="spellEnd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show) </w:t>
            </w:r>
            <w:proofErr w:type="spellStart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incepand</w:t>
            </w:r>
            <w:proofErr w:type="spellEnd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cu cea de-a </w:t>
            </w:r>
            <w:proofErr w:type="spellStart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sasea</w:t>
            </w:r>
            <w:proofErr w:type="spellEnd"/>
            <w:r w:rsidRPr="00802DEB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folie. 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96"/>
              <w:gridCol w:w="799"/>
            </w:tblGrid>
            <w:tr w:rsidR="00802DEB" w:rsidRPr="00802DEB">
              <w:tc>
                <w:tcPr>
                  <w:tcW w:w="4000" w:type="pct"/>
                  <w:hideMark/>
                </w:tcPr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Solutie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sugerata: 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Selectati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folia 6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din eticheta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Slides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.   </w:t>
                  </w:r>
                </w:p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Din eticheta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Slide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Show</w:t>
                  </w:r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dati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click pe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From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Current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02DE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Slide</w:t>
                  </w:r>
                  <w:proofErr w:type="spellEnd"/>
                  <w:r w:rsidRPr="00802DEB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. </w:t>
                  </w:r>
                </w:p>
              </w:tc>
              <w:tc>
                <w:tcPr>
                  <w:tcW w:w="0" w:type="auto"/>
                  <w:hideMark/>
                </w:tcPr>
                <w:p w:rsidR="00802DEB" w:rsidRPr="00802DEB" w:rsidRDefault="00802DEB" w:rsidP="00802DE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</w:tr>
          </w:tbl>
          <w:p w:rsidR="00802DEB" w:rsidRPr="00802DEB" w:rsidRDefault="00802DEB" w:rsidP="00802DE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o-RO"/>
              </w:rPr>
            </w:pPr>
          </w:p>
        </w:tc>
      </w:tr>
    </w:tbl>
    <w:p w:rsidR="00802DEB" w:rsidRPr="00802DEB" w:rsidRDefault="00802DEB" w:rsidP="00802DEB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o-RO"/>
        </w:rPr>
      </w:pPr>
    </w:p>
    <w:p w:rsidR="00802DEB" w:rsidRPr="00802DEB" w:rsidRDefault="007D362C" w:rsidP="00802DEB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o-RO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eastAsia="ro-RO"/>
        </w:rPr>
        <w:pict>
          <v:rect id="_x0000_i1025" style="width:453.6pt;height:.75pt" o:hrstd="t" o:hrnoshade="t" o:hr="t" fillcolor="#cacaca" stroked="f"/>
        </w:pict>
      </w:r>
    </w:p>
    <w:p w:rsidR="00802DEB" w:rsidRPr="00802DEB" w:rsidRDefault="00802DEB" w:rsidP="00802DEB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o-RO"/>
        </w:rPr>
      </w:pPr>
    </w:p>
    <w:p w:rsidR="00802DEB" w:rsidRPr="00802DEB" w:rsidRDefault="00802DEB" w:rsidP="00802DE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4"/>
          <w:lang w:eastAsia="ro-RO"/>
        </w:rPr>
      </w:pPr>
      <w:r w:rsidRPr="00802DEB">
        <w:rPr>
          <w:rFonts w:ascii="Arial" w:eastAsia="Times New Roman" w:hAnsi="Arial" w:cs="Arial"/>
          <w:vanish/>
          <w:sz w:val="24"/>
          <w:szCs w:val="24"/>
          <w:lang w:eastAsia="ro-RO"/>
        </w:rPr>
        <w:t>Partea superioară a formularului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802DEB" w:rsidRPr="00802DEB" w:rsidTr="00802D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2DEB" w:rsidRPr="00802DEB" w:rsidRDefault="00802DEB" w:rsidP="00802DE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o-RO"/>
              </w:rPr>
            </w:pPr>
          </w:p>
        </w:tc>
      </w:tr>
    </w:tbl>
    <w:p w:rsidR="00802DEB" w:rsidRPr="00802DEB" w:rsidRDefault="00802DEB" w:rsidP="00802DE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4"/>
          <w:lang w:eastAsia="ro-RO"/>
        </w:rPr>
      </w:pPr>
      <w:r w:rsidRPr="00802DEB">
        <w:rPr>
          <w:rFonts w:ascii="Arial" w:eastAsia="Times New Roman" w:hAnsi="Arial" w:cs="Arial"/>
          <w:vanish/>
          <w:sz w:val="24"/>
          <w:szCs w:val="24"/>
          <w:lang w:eastAsia="ro-RO"/>
        </w:rPr>
        <w:t>Partea inferioară a formularului</w:t>
      </w:r>
    </w:p>
    <w:p w:rsidR="00CF7A86" w:rsidRPr="00802DEB" w:rsidRDefault="007D362C">
      <w:pPr>
        <w:rPr>
          <w:sz w:val="24"/>
          <w:szCs w:val="24"/>
        </w:rPr>
      </w:pPr>
    </w:p>
    <w:sectPr w:rsidR="00CF7A86" w:rsidRPr="00802D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070"/>
    <w:rsid w:val="001A6F63"/>
    <w:rsid w:val="001F572A"/>
    <w:rsid w:val="002664C8"/>
    <w:rsid w:val="005F29A5"/>
    <w:rsid w:val="00670D94"/>
    <w:rsid w:val="006C73FA"/>
    <w:rsid w:val="00734070"/>
    <w:rsid w:val="00740585"/>
    <w:rsid w:val="007D362C"/>
    <w:rsid w:val="00802DEB"/>
    <w:rsid w:val="00852EE8"/>
    <w:rsid w:val="00B57115"/>
    <w:rsid w:val="00C91123"/>
    <w:rsid w:val="00EF5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AF2608-1B52-4E1C-896E-0633D1102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lu1">
    <w:name w:val="heading 1"/>
    <w:basedOn w:val="Normal"/>
    <w:link w:val="Titlu1Caracter"/>
    <w:uiPriority w:val="9"/>
    <w:qFormat/>
    <w:rsid w:val="00802DEB"/>
    <w:pPr>
      <w:spacing w:before="100" w:beforeAutospacing="1" w:after="0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21"/>
      <w:szCs w:val="21"/>
      <w:lang w:eastAsia="ro-RO"/>
    </w:rPr>
  </w:style>
  <w:style w:type="paragraph" w:styleId="Titlu2">
    <w:name w:val="heading 2"/>
    <w:basedOn w:val="Normal"/>
    <w:link w:val="Titlu2Caracter"/>
    <w:uiPriority w:val="9"/>
    <w:qFormat/>
    <w:rsid w:val="00802DEB"/>
    <w:pPr>
      <w:spacing w:before="100" w:beforeAutospacing="1" w:after="0" w:line="240" w:lineRule="auto"/>
      <w:outlineLvl w:val="1"/>
    </w:pPr>
    <w:rPr>
      <w:rFonts w:ascii="Times New Roman" w:eastAsia="Times New Roman" w:hAnsi="Times New Roman" w:cs="Times New Roman"/>
      <w:b/>
      <w:bCs/>
      <w:sz w:val="18"/>
      <w:szCs w:val="18"/>
      <w:lang w:eastAsia="ro-RO"/>
    </w:rPr>
  </w:style>
  <w:style w:type="paragraph" w:styleId="Titlu5">
    <w:name w:val="heading 5"/>
    <w:basedOn w:val="Normal"/>
    <w:link w:val="Titlu5Caracter"/>
    <w:uiPriority w:val="9"/>
    <w:qFormat/>
    <w:rsid w:val="00802DEB"/>
    <w:pPr>
      <w:spacing w:before="100" w:beforeAutospacing="1" w:after="100" w:afterAutospacing="1" w:line="240" w:lineRule="auto"/>
      <w:outlineLvl w:val="4"/>
    </w:pPr>
    <w:rPr>
      <w:rFonts w:ascii="Verdana" w:eastAsia="Times New Roman" w:hAnsi="Verdana" w:cs="Times New Roman"/>
      <w:b/>
      <w:bCs/>
      <w:sz w:val="17"/>
      <w:szCs w:val="17"/>
      <w:lang w:eastAsia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802DEB"/>
    <w:rPr>
      <w:rFonts w:ascii="Times New Roman" w:eastAsia="Times New Roman" w:hAnsi="Times New Roman" w:cs="Times New Roman"/>
      <w:b/>
      <w:bCs/>
      <w:kern w:val="36"/>
      <w:sz w:val="21"/>
      <w:szCs w:val="21"/>
      <w:lang w:eastAsia="ro-RO"/>
    </w:rPr>
  </w:style>
  <w:style w:type="character" w:customStyle="1" w:styleId="Titlu2Caracter">
    <w:name w:val="Titlu 2 Caracter"/>
    <w:basedOn w:val="Fontdeparagrafimplicit"/>
    <w:link w:val="Titlu2"/>
    <w:uiPriority w:val="9"/>
    <w:rsid w:val="00802DEB"/>
    <w:rPr>
      <w:rFonts w:ascii="Times New Roman" w:eastAsia="Times New Roman" w:hAnsi="Times New Roman" w:cs="Times New Roman"/>
      <w:b/>
      <w:bCs/>
      <w:sz w:val="18"/>
      <w:szCs w:val="18"/>
      <w:lang w:eastAsia="ro-RO"/>
    </w:rPr>
  </w:style>
  <w:style w:type="character" w:customStyle="1" w:styleId="Titlu5Caracter">
    <w:name w:val="Titlu 5 Caracter"/>
    <w:basedOn w:val="Fontdeparagrafimplicit"/>
    <w:link w:val="Titlu5"/>
    <w:uiPriority w:val="9"/>
    <w:rsid w:val="00802DEB"/>
    <w:rPr>
      <w:rFonts w:ascii="Verdana" w:eastAsia="Times New Roman" w:hAnsi="Verdana" w:cs="Times New Roman"/>
      <w:b/>
      <w:bCs/>
      <w:sz w:val="17"/>
      <w:szCs w:val="17"/>
      <w:lang w:eastAsia="ro-RO"/>
    </w:rPr>
  </w:style>
  <w:style w:type="numbering" w:customStyle="1" w:styleId="FrListare1">
    <w:name w:val="Fără Listare1"/>
    <w:next w:val="FrListare"/>
    <w:uiPriority w:val="99"/>
    <w:semiHidden/>
    <w:unhideWhenUsed/>
    <w:rsid w:val="00802DEB"/>
  </w:style>
  <w:style w:type="character" w:styleId="Hyperlink">
    <w:name w:val="Hyperlink"/>
    <w:basedOn w:val="Fontdeparagrafimplicit"/>
    <w:uiPriority w:val="99"/>
    <w:semiHidden/>
    <w:unhideWhenUsed/>
    <w:rsid w:val="00802DEB"/>
    <w:rPr>
      <w:color w:val="000000"/>
      <w:u w:val="single"/>
    </w:rPr>
  </w:style>
  <w:style w:type="character" w:styleId="HyperlinkParcurs">
    <w:name w:val="FollowedHyperlink"/>
    <w:basedOn w:val="Fontdeparagrafimplicit"/>
    <w:uiPriority w:val="99"/>
    <w:semiHidden/>
    <w:unhideWhenUsed/>
    <w:rsid w:val="00802DEB"/>
    <w:rPr>
      <w:color w:val="000000"/>
      <w:u w:val="single"/>
    </w:rPr>
  </w:style>
  <w:style w:type="paragraph" w:styleId="NormalWeb">
    <w:name w:val="Normal (Web)"/>
    <w:basedOn w:val="Normal"/>
    <w:uiPriority w:val="99"/>
    <w:semiHidden/>
    <w:unhideWhenUsed/>
    <w:rsid w:val="00802DEB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000000"/>
      <w:sz w:val="15"/>
      <w:szCs w:val="15"/>
      <w:lang w:eastAsia="ro-RO"/>
    </w:rPr>
  </w:style>
  <w:style w:type="paragraph" w:customStyle="1" w:styleId="bold">
    <w:name w:val="bold"/>
    <w:basedOn w:val="Normal"/>
    <w:rsid w:val="00802DEB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color w:val="000000"/>
      <w:sz w:val="15"/>
      <w:szCs w:val="15"/>
      <w:lang w:eastAsia="ro-RO"/>
    </w:rPr>
  </w:style>
  <w:style w:type="paragraph" w:customStyle="1" w:styleId="disabled">
    <w:name w:val="disabled"/>
    <w:basedOn w:val="Normal"/>
    <w:rsid w:val="00802DEB"/>
    <w:pPr>
      <w:shd w:val="clear" w:color="auto" w:fill="D1D1D1"/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color w:val="000000"/>
      <w:sz w:val="15"/>
      <w:szCs w:val="15"/>
      <w:lang w:eastAsia="ro-RO"/>
    </w:rPr>
  </w:style>
  <w:style w:type="paragraph" w:customStyle="1" w:styleId="bold11">
    <w:name w:val="bold11"/>
    <w:basedOn w:val="Normal"/>
    <w:rsid w:val="00802DEB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color w:val="000000"/>
      <w:sz w:val="17"/>
      <w:szCs w:val="17"/>
      <w:lang w:eastAsia="ro-RO"/>
    </w:rPr>
  </w:style>
  <w:style w:type="paragraph" w:customStyle="1" w:styleId="bold16">
    <w:name w:val="bold16"/>
    <w:basedOn w:val="Normal"/>
    <w:rsid w:val="00802DEB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color w:val="000000"/>
      <w:sz w:val="24"/>
      <w:szCs w:val="24"/>
      <w:lang w:eastAsia="ro-RO"/>
    </w:rPr>
  </w:style>
  <w:style w:type="paragraph" w:customStyle="1" w:styleId="highlighted">
    <w:name w:val="highlighted"/>
    <w:basedOn w:val="Normal"/>
    <w:rsid w:val="00802DEB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FF0000"/>
      <w:sz w:val="15"/>
      <w:szCs w:val="15"/>
      <w:lang w:eastAsia="ro-RO"/>
    </w:rPr>
  </w:style>
  <w:style w:type="paragraph" w:customStyle="1" w:styleId="boldhighlighted">
    <w:name w:val="boldhighlighted"/>
    <w:basedOn w:val="Normal"/>
    <w:rsid w:val="00802DEB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color w:val="FF0000"/>
      <w:sz w:val="15"/>
      <w:szCs w:val="15"/>
      <w:lang w:eastAsia="ro-RO"/>
    </w:rPr>
  </w:style>
  <w:style w:type="paragraph" w:customStyle="1" w:styleId="tinytext">
    <w:name w:val="tinytext"/>
    <w:basedOn w:val="Normal"/>
    <w:rsid w:val="00802DEB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FFFFFF"/>
      <w:sz w:val="18"/>
      <w:szCs w:val="18"/>
      <w:lang w:eastAsia="ro-RO"/>
    </w:rPr>
  </w:style>
  <w:style w:type="paragraph" w:customStyle="1" w:styleId="appletdiv">
    <w:name w:val="appletdiv"/>
    <w:basedOn w:val="Normal"/>
    <w:rsid w:val="00802DEB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000000"/>
      <w:sz w:val="15"/>
      <w:szCs w:val="15"/>
      <w:lang w:eastAsia="ro-RO"/>
    </w:rPr>
  </w:style>
  <w:style w:type="paragraph" w:customStyle="1" w:styleId="toperrormessage">
    <w:name w:val="toperrormessage"/>
    <w:basedOn w:val="Normal"/>
    <w:rsid w:val="00802DEB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FF0000"/>
      <w:sz w:val="15"/>
      <w:szCs w:val="15"/>
      <w:lang w:eastAsia="ro-RO"/>
    </w:rPr>
  </w:style>
  <w:style w:type="paragraph" w:customStyle="1" w:styleId="textcolor">
    <w:name w:val="textcolor"/>
    <w:basedOn w:val="Normal"/>
    <w:rsid w:val="00802DEB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000000"/>
      <w:sz w:val="15"/>
      <w:szCs w:val="15"/>
      <w:lang w:eastAsia="ro-RO"/>
    </w:rPr>
  </w:style>
  <w:style w:type="paragraph" w:customStyle="1" w:styleId="feedback">
    <w:name w:val="feedback"/>
    <w:basedOn w:val="Normal"/>
    <w:rsid w:val="00802DEB"/>
    <w:pPr>
      <w:spacing w:after="0" w:line="240" w:lineRule="auto"/>
    </w:pPr>
    <w:rPr>
      <w:rFonts w:ascii="Verdana" w:eastAsia="Times New Roman" w:hAnsi="Verdana" w:cs="Times New Roman"/>
      <w:color w:val="000000"/>
      <w:sz w:val="15"/>
      <w:szCs w:val="15"/>
      <w:lang w:eastAsia="ro-RO"/>
    </w:rPr>
  </w:style>
  <w:style w:type="paragraph" w:customStyle="1" w:styleId="dotted">
    <w:name w:val="dotted"/>
    <w:basedOn w:val="Normal"/>
    <w:rsid w:val="00802DEB"/>
    <w:pPr>
      <w:pBdr>
        <w:top w:val="dashed" w:sz="6" w:space="0" w:color="DDDEF3"/>
      </w:pBd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000000"/>
      <w:sz w:val="15"/>
      <w:szCs w:val="15"/>
      <w:lang w:eastAsia="ro-RO"/>
    </w:rPr>
  </w:style>
  <w:style w:type="paragraph" w:customStyle="1" w:styleId="group1">
    <w:name w:val="group_1"/>
    <w:basedOn w:val="Normal"/>
    <w:rsid w:val="00802DEB"/>
    <w:pPr>
      <w:shd w:val="clear" w:color="auto" w:fill="FFFFFF"/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color w:val="000000"/>
      <w:sz w:val="15"/>
      <w:szCs w:val="15"/>
      <w:lang w:eastAsia="ro-RO"/>
    </w:rPr>
  </w:style>
  <w:style w:type="paragraph" w:customStyle="1" w:styleId="group2">
    <w:name w:val="group_2"/>
    <w:basedOn w:val="Normal"/>
    <w:rsid w:val="00802DEB"/>
    <w:pPr>
      <w:shd w:val="clear" w:color="auto" w:fill="FFFFFF"/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000000"/>
      <w:sz w:val="15"/>
      <w:szCs w:val="15"/>
      <w:lang w:eastAsia="ro-RO"/>
    </w:rPr>
  </w:style>
  <w:style w:type="paragraph" w:customStyle="1" w:styleId="group3">
    <w:name w:val="group_3"/>
    <w:basedOn w:val="Normal"/>
    <w:rsid w:val="00802DEB"/>
    <w:pPr>
      <w:shd w:val="clear" w:color="auto" w:fill="FFFFFF"/>
      <w:spacing w:before="100" w:beforeAutospacing="1" w:after="100" w:afterAutospacing="1" w:line="240" w:lineRule="auto"/>
    </w:pPr>
    <w:rPr>
      <w:rFonts w:ascii="Verdana" w:eastAsia="Times New Roman" w:hAnsi="Verdana" w:cs="Times New Roman"/>
      <w:i/>
      <w:iCs/>
      <w:color w:val="000000"/>
      <w:sz w:val="15"/>
      <w:szCs w:val="15"/>
      <w:lang w:eastAsia="ro-RO"/>
    </w:rPr>
  </w:style>
  <w:style w:type="paragraph" w:customStyle="1" w:styleId="group4">
    <w:name w:val="group_4"/>
    <w:basedOn w:val="Normal"/>
    <w:rsid w:val="00802DEB"/>
    <w:pPr>
      <w:shd w:val="clear" w:color="auto" w:fill="FFFFFF"/>
      <w:spacing w:before="100" w:beforeAutospacing="1" w:after="100" w:afterAutospacing="1" w:line="240" w:lineRule="auto"/>
    </w:pPr>
    <w:rPr>
      <w:rFonts w:ascii="Verdana" w:eastAsia="Times New Roman" w:hAnsi="Verdana" w:cs="Times New Roman"/>
      <w:i/>
      <w:iCs/>
      <w:color w:val="888888"/>
      <w:sz w:val="15"/>
      <w:szCs w:val="15"/>
      <w:lang w:eastAsia="ro-RO"/>
    </w:rPr>
  </w:style>
  <w:style w:type="paragraph" w:styleId="Parteasuperioaraformularului-z">
    <w:name w:val="HTML Top of Form"/>
    <w:basedOn w:val="Normal"/>
    <w:next w:val="Normal"/>
    <w:link w:val="Parteasuperioaraformularului-zCaracter"/>
    <w:hidden/>
    <w:uiPriority w:val="99"/>
    <w:semiHidden/>
    <w:unhideWhenUsed/>
    <w:rsid w:val="00802DE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o-RO"/>
    </w:rPr>
  </w:style>
  <w:style w:type="character" w:customStyle="1" w:styleId="Parteasuperioaraformularului-zCaracter">
    <w:name w:val="Partea superioară a formularului-z Caracter"/>
    <w:basedOn w:val="Fontdeparagrafimplicit"/>
    <w:link w:val="Parteasuperioaraformularului-z"/>
    <w:uiPriority w:val="99"/>
    <w:semiHidden/>
    <w:rsid w:val="00802DEB"/>
    <w:rPr>
      <w:rFonts w:ascii="Arial" w:eastAsia="Times New Roman" w:hAnsi="Arial" w:cs="Arial"/>
      <w:vanish/>
      <w:sz w:val="16"/>
      <w:szCs w:val="16"/>
      <w:lang w:eastAsia="ro-RO"/>
    </w:rPr>
  </w:style>
  <w:style w:type="paragraph" w:styleId="Parteainferioaraformularului-z">
    <w:name w:val="HTML Bottom of Form"/>
    <w:basedOn w:val="Normal"/>
    <w:next w:val="Normal"/>
    <w:link w:val="Parteainferioaraformularului-zCaracter"/>
    <w:hidden/>
    <w:uiPriority w:val="99"/>
    <w:semiHidden/>
    <w:unhideWhenUsed/>
    <w:rsid w:val="00802DE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o-RO"/>
    </w:rPr>
  </w:style>
  <w:style w:type="character" w:customStyle="1" w:styleId="Parteainferioaraformularului-zCaracter">
    <w:name w:val="Partea inferioară a formularului-z Caracter"/>
    <w:basedOn w:val="Fontdeparagrafimplicit"/>
    <w:link w:val="Parteainferioaraformularului-z"/>
    <w:uiPriority w:val="99"/>
    <w:semiHidden/>
    <w:rsid w:val="00802DEB"/>
    <w:rPr>
      <w:rFonts w:ascii="Arial" w:eastAsia="Times New Roman" w:hAnsi="Arial" w:cs="Arial"/>
      <w:vanish/>
      <w:sz w:val="16"/>
      <w:szCs w:val="16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3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5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36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30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49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82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ofesor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F2464804-EABF-4600-A490-4A78C3EE9225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Chem4Word.dotx</Template>
  <TotalTime>134</TotalTime>
  <Pages>1</Pages>
  <Words>2211</Words>
  <Characters>12824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>Unitate Scolara</Company>
  <LinksUpToDate>false</LinksUpToDate>
  <CharactersWithSpaces>15005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cerbugabriel@gmail.com</dc:creator>
  <cp:keywords/>
  <dc:description/>
  <cp:lastModifiedBy>cerbugabriel@gmail.com</cp:lastModifiedBy>
  <cp:revision>4</cp:revision>
  <dcterms:created xsi:type="dcterms:W3CDTF">2014-05-06T07:30:00Z</dcterms:created>
  <dcterms:modified xsi:type="dcterms:W3CDTF">2014-12-12T08:56:00Z</dcterms:modified>
</cp:coreProperties>
</file>